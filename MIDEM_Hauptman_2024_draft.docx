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4F7A3" w14:textId="756DA792" w:rsidR="00A94B7B" w:rsidRDefault="0077546F">
      <w:pPr>
        <w:pStyle w:val="ECCTDTitle"/>
        <w:rPr>
          <w:b/>
        </w:rPr>
      </w:pPr>
      <w:r>
        <w:rPr>
          <w:b/>
        </w:rPr>
        <w:t xml:space="preserve">Comparison of </w:t>
      </w:r>
      <w:proofErr w:type="spellStart"/>
      <w:r>
        <w:rPr>
          <w:b/>
        </w:rPr>
        <w:t>Pathfiding</w:t>
      </w:r>
      <w:proofErr w:type="spellEnd"/>
      <w:r>
        <w:rPr>
          <w:b/>
        </w:rPr>
        <w:t xml:space="preserve"> Algorithms</w:t>
      </w:r>
    </w:p>
    <w:p w14:paraId="1E703D32" w14:textId="77777777" w:rsidR="0077546F" w:rsidRPr="00DF4177" w:rsidRDefault="0077546F" w:rsidP="0077546F">
      <w:pPr>
        <w:pStyle w:val="ECCTDAuthors"/>
        <w:rPr>
          <w:sz w:val="26"/>
        </w:rPr>
      </w:pPr>
      <w:bookmarkStart w:id="0" w:name="_Hlk175915619"/>
      <w:r>
        <w:rPr>
          <w:sz w:val="26"/>
        </w:rPr>
        <w:t>Lovro Hauptman</w:t>
      </w:r>
      <w:r w:rsidRPr="00DF4177">
        <w:rPr>
          <w:sz w:val="26"/>
        </w:rPr>
        <w:t xml:space="preserve">, Aleš </w:t>
      </w:r>
      <w:proofErr w:type="spellStart"/>
      <w:r w:rsidRPr="00DF4177">
        <w:rPr>
          <w:sz w:val="26"/>
        </w:rPr>
        <w:t>Volčini</w:t>
      </w:r>
      <w:proofErr w:type="spellEnd"/>
    </w:p>
    <w:bookmarkEnd w:id="0"/>
    <w:p w14:paraId="6C92A8EF" w14:textId="77777777" w:rsidR="0077546F" w:rsidRPr="00DF4177" w:rsidRDefault="0077546F" w:rsidP="0077546F">
      <w:pPr>
        <w:pStyle w:val="ECCTDAuthors"/>
        <w:rPr>
          <w:sz w:val="22"/>
        </w:rPr>
      </w:pPr>
      <w:r w:rsidRPr="00DF4177">
        <w:rPr>
          <w:sz w:val="22"/>
        </w:rPr>
        <w:t>The Upper Secondary School of Electrical and Computer Engineering</w:t>
      </w:r>
    </w:p>
    <w:p w14:paraId="6812ED7B" w14:textId="1C0E5C56" w:rsidR="00A94B7B" w:rsidRDefault="0077546F" w:rsidP="0077546F">
      <w:pPr>
        <w:pStyle w:val="ECCTDAuthors"/>
        <w:rPr>
          <w:sz w:val="22"/>
        </w:rPr>
      </w:pPr>
      <w:r w:rsidRPr="00DF4177">
        <w:rPr>
          <w:sz w:val="22"/>
        </w:rPr>
        <w:t>and Technical Gymnasium Ljubljana, Slovenia</w:t>
      </w:r>
    </w:p>
    <w:p w14:paraId="392D6904" w14:textId="77777777" w:rsidR="00A94B7B" w:rsidRDefault="00A94B7B">
      <w:pPr>
        <w:pStyle w:val="ECCTDAuthors"/>
      </w:pPr>
    </w:p>
    <w:p w14:paraId="1E22966C" w14:textId="05CBCED6" w:rsidR="00A94B7B" w:rsidRDefault="00A94B7B">
      <w:pPr>
        <w:pStyle w:val="ECCTDAbstract"/>
        <w:ind w:firstLine="0"/>
      </w:pPr>
      <w:r>
        <w:rPr>
          <w:i/>
        </w:rPr>
        <w:t>Abstract</w:t>
      </w:r>
      <w:r>
        <w:t xml:space="preserve"> </w:t>
      </w:r>
      <w:r>
        <w:sym w:font="Symbol" w:char="F02D"/>
      </w:r>
      <w:r>
        <w:t xml:space="preserve"> </w:t>
      </w:r>
      <w:r w:rsidR="00893E92" w:rsidRPr="00893E92">
        <w:t>This paper compares five pathfinding algorithms</w:t>
      </w:r>
      <w:r w:rsidR="00893E92">
        <w:t xml:space="preserve">: </w:t>
      </w:r>
      <w:r w:rsidR="00893E92" w:rsidRPr="00893E92">
        <w:t>Dijkstra’s Algorithm, A*, Depth-First Search (DFS), Breadth-First Search (BFS), and the Wall Follower. We evaluate their performance based on their ability to find the shortest path,</w:t>
      </w:r>
      <w:r w:rsidR="00893E92">
        <w:t xml:space="preserve"> </w:t>
      </w:r>
      <w:r w:rsidR="00893E92" w:rsidRPr="00893E92">
        <w:t xml:space="preserve">execution speed, memory usage, and the number of maze cells explored. By testing these algorithms on a maze and </w:t>
      </w:r>
      <w:r w:rsidR="00B82125" w:rsidRPr="00893E92">
        <w:t>analy</w:t>
      </w:r>
      <w:r w:rsidR="00B82125">
        <w:t>z</w:t>
      </w:r>
      <w:r w:rsidR="00B82125" w:rsidRPr="00893E92">
        <w:t>ing</w:t>
      </w:r>
      <w:r w:rsidR="00893E92" w:rsidRPr="00893E92">
        <w:t xml:space="preserve"> </w:t>
      </w:r>
      <w:r w:rsidR="00B82125">
        <w:t>them</w:t>
      </w:r>
      <w:r w:rsidR="00B82125" w:rsidRPr="00B82125">
        <w:t>, this paper aims to highlight their respective strengths and weaknesses, providing insights into their efficiency and effectivenes</w:t>
      </w:r>
      <w:r w:rsidR="00C77715">
        <w:t>s</w:t>
      </w:r>
      <w:r w:rsidR="00B82125" w:rsidRPr="00B82125">
        <w:t>.</w:t>
      </w:r>
    </w:p>
    <w:p w14:paraId="2FF16A27" w14:textId="77777777" w:rsidR="00A94B7B" w:rsidRDefault="00A94B7B">
      <w:pPr>
        <w:pStyle w:val="ECCTDAuthors"/>
        <w:rPr>
          <w:lang w:val="fi-FI"/>
        </w:rPr>
      </w:pPr>
    </w:p>
    <w:p w14:paraId="5B82277E" w14:textId="77777777" w:rsidR="00A94B7B" w:rsidRDefault="00A94B7B">
      <w:pPr>
        <w:pStyle w:val="ECCTDSECTION"/>
        <w:numPr>
          <w:ilvl w:val="0"/>
          <w:numId w:val="2"/>
        </w:numPr>
        <w:ind w:left="360" w:hanging="360"/>
        <w:rPr>
          <w:lang w:val="fi-FI"/>
        </w:rPr>
        <w:sectPr w:rsidR="00A94B7B">
          <w:pgSz w:w="11907" w:h="16840" w:code="9"/>
          <w:pgMar w:top="1701" w:right="1418" w:bottom="1701" w:left="1418" w:header="1134" w:footer="1134" w:gutter="0"/>
          <w:cols w:space="708"/>
        </w:sectPr>
      </w:pPr>
    </w:p>
    <w:p w14:paraId="2B31F7FF" w14:textId="77777777" w:rsidR="00A94B7B" w:rsidRDefault="00A94B7B">
      <w:pPr>
        <w:pStyle w:val="ECCTDSECTION"/>
      </w:pPr>
      <w:r>
        <w:t>1</w:t>
      </w:r>
      <w:r>
        <w:tab/>
        <w:t>INTRODUCTION</w:t>
      </w:r>
    </w:p>
    <w:p w14:paraId="47FCC90F" w14:textId="0FBB2878" w:rsidR="003876DE" w:rsidRDefault="003876DE" w:rsidP="00812B8D">
      <w:pPr>
        <w:pStyle w:val="ECCTDFirstPar"/>
      </w:pPr>
      <w:r w:rsidRPr="003876DE">
        <w:t>Pathfinding algorithms are crucial in areas like navigation systems, robotics, and video games for determining the best route from one point to another. Although many studies have explored these algo</w:t>
      </w:r>
      <w:r w:rsidR="00390AC2">
        <w:softHyphen/>
      </w:r>
      <w:r w:rsidRPr="003876DE">
        <w:t>rithms, their performance can still vary sig</w:t>
      </w:r>
      <w:r w:rsidR="00390AC2">
        <w:softHyphen/>
      </w:r>
      <w:r w:rsidRPr="003876DE">
        <w:t>ni</w:t>
      </w:r>
      <w:r w:rsidR="00390AC2">
        <w:softHyphen/>
      </w:r>
      <w:r w:rsidRPr="003876DE">
        <w:t>fi</w:t>
      </w:r>
      <w:r w:rsidR="00390AC2">
        <w:softHyphen/>
      </w:r>
      <w:r w:rsidRPr="003876DE">
        <w:t>can</w:t>
      </w:r>
      <w:r w:rsidR="00390AC2">
        <w:softHyphen/>
      </w:r>
      <w:r w:rsidRPr="003876DE">
        <w:t>tly depending on the application.</w:t>
      </w:r>
    </w:p>
    <w:p w14:paraId="2D8E0518" w14:textId="34327D12" w:rsidR="003876DE" w:rsidRPr="00812B8D" w:rsidRDefault="003876DE" w:rsidP="00812B8D">
      <w:pPr>
        <w:pStyle w:val="ECCTDMainText"/>
      </w:pPr>
      <w:r w:rsidRPr="00812B8D">
        <w:t>This paper focuses on comparing four notable pathfinding algorithms—Dijkstra’s, A*, Depth-First Search (DFS), and Breadth-First Search (BFS)—along with a simpler algorithm known as The Wall Follower. The Wall Follower, which simply follows the left or right wall of a maze, is included to provide a contrast with more complex algorithms.</w:t>
      </w:r>
    </w:p>
    <w:p w14:paraId="5DEC04BC" w14:textId="77777777" w:rsidR="003876DE" w:rsidRPr="00812B8D" w:rsidRDefault="003876DE" w:rsidP="00812B8D">
      <w:pPr>
        <w:pStyle w:val="ECCTDMainText"/>
      </w:pPr>
      <w:r w:rsidRPr="00812B8D">
        <w:t xml:space="preserve">The study involves developing a maze-solving application with a frontend built using React.js and a backend using Go (Golang). Testing is conducted across four different machines to evaluate each algorithm’s execution time, memory usage, and exploration efficiency. </w:t>
      </w:r>
    </w:p>
    <w:p w14:paraId="3C663FD0" w14:textId="3B80F962" w:rsidR="003876DE" w:rsidRPr="00812B8D" w:rsidRDefault="003876DE" w:rsidP="00812B8D">
      <w:pPr>
        <w:pStyle w:val="ECCTDMainText"/>
      </w:pPr>
      <w:r w:rsidRPr="00812B8D">
        <w:t>Through this comparison, the paper aims to offer insights into the performance of each algorithm, helping to identify the most effective approach for various types of pathfinding problems.</w:t>
      </w:r>
    </w:p>
    <w:p w14:paraId="72A25ECA" w14:textId="6D23418A" w:rsidR="00F640FA" w:rsidRPr="00F640FA" w:rsidRDefault="00A94B7B" w:rsidP="00F640FA">
      <w:pPr>
        <w:pStyle w:val="ECCTDSECTION"/>
      </w:pPr>
      <w:r>
        <w:t>2</w:t>
      </w:r>
      <w:r>
        <w:tab/>
      </w:r>
      <w:r w:rsidR="003876DE">
        <w:t xml:space="preserve">THEORETICAL </w:t>
      </w:r>
      <w:proofErr w:type="gramStart"/>
      <w:r w:rsidR="003876DE">
        <w:t>BACKGROUND</w:t>
      </w:r>
      <w:proofErr w:type="gramEnd"/>
    </w:p>
    <w:p w14:paraId="5A1B5BB3" w14:textId="32E71EFD" w:rsidR="00F640FA" w:rsidRPr="00DF4177" w:rsidRDefault="00F640FA" w:rsidP="00812B8D">
      <w:pPr>
        <w:pStyle w:val="ECCTDFirstPar"/>
      </w:pPr>
      <w:r w:rsidRPr="00F640FA">
        <w:t>In this section, we will briefly present the theoretical background necessary for understanding and comparing the selected pathfinding algorithms.</w:t>
      </w:r>
    </w:p>
    <w:p w14:paraId="384C62A6" w14:textId="321EB295" w:rsidR="00A94B7B" w:rsidRDefault="00A94B7B">
      <w:pPr>
        <w:pStyle w:val="ECCTDSubsection"/>
      </w:pPr>
      <w:r>
        <w:t xml:space="preserve">2.1 </w:t>
      </w:r>
      <w:r w:rsidR="00F640FA">
        <w:t>Big O Notation</w:t>
      </w:r>
    </w:p>
    <w:p w14:paraId="523A78C8" w14:textId="6DB8001E" w:rsidR="00F640FA" w:rsidRPr="00F640FA" w:rsidRDefault="00F640FA" w:rsidP="00812B8D">
      <w:pPr>
        <w:pStyle w:val="ECCTDFirstPar"/>
        <w:rPr>
          <w:lang w:val="en-GB"/>
        </w:rPr>
      </w:pPr>
      <w:r w:rsidRPr="00F640FA">
        <w:rPr>
          <w:lang w:val="en-GB"/>
        </w:rPr>
        <w:t xml:space="preserve">Big O notation describes the time complexity of an algorithm, indicating how its execution time grows with the size of the input, denoted by </w:t>
      </w:r>
      <m:oMath>
        <m:r>
          <w:rPr>
            <w:rFonts w:ascii="Cambria Math" w:hAnsi="Cambria Math"/>
            <w:lang w:val="en-GB"/>
          </w:rPr>
          <m:t>n</m:t>
        </m:r>
      </m:oMath>
      <w:r w:rsidRPr="00F640FA">
        <w:rPr>
          <w:lang w:val="en-GB"/>
        </w:rPr>
        <w:t>. It provides a way to express the upper bound on the number of operations performed by an algorithm. Common time complexities include:</w:t>
      </w:r>
    </w:p>
    <w:p w14:paraId="283870F1" w14:textId="42AE614B" w:rsidR="00F640FA" w:rsidRPr="00F640FA" w:rsidRDefault="00E37FEC" w:rsidP="00FF0408">
      <w:pPr>
        <w:pStyle w:val="ECCTDMainText"/>
        <w:numPr>
          <w:ilvl w:val="0"/>
          <w:numId w:val="6"/>
        </w:numPr>
        <w:tabs>
          <w:tab w:val="clear" w:pos="720"/>
        </w:tabs>
        <w:ind w:left="426"/>
        <w:rPr>
          <w:lang w:val="en-GB"/>
        </w:rPr>
      </w:pPr>
      <m:oMath>
        <m:r>
          <w:rPr>
            <w:rFonts w:ascii="Cambria Math" w:hAnsi="Cambria Math"/>
            <w:lang w:val="en-GB"/>
          </w:rPr>
          <m:t>O</m:t>
        </m:r>
        <m:d>
          <m:dPr>
            <m:ctrlPr>
              <w:rPr>
                <w:rFonts w:ascii="Cambria Math" w:hAnsi="Cambria Math"/>
                <w:i/>
                <w:lang w:val="en-GB"/>
              </w:rPr>
            </m:ctrlPr>
          </m:dPr>
          <m:e>
            <m:r>
              <w:rPr>
                <w:rFonts w:ascii="Cambria Math" w:hAnsi="Cambria Math"/>
                <w:lang w:val="en-GB"/>
              </w:rPr>
              <m:t>1</m:t>
            </m:r>
          </m:e>
        </m:d>
      </m:oMath>
      <w:r w:rsidR="00F640FA" w:rsidRPr="00F640FA">
        <w:rPr>
          <w:lang w:val="en-GB"/>
        </w:rPr>
        <w:t xml:space="preserve"> – Constant time</w:t>
      </w:r>
    </w:p>
    <w:p w14:paraId="185190B0" w14:textId="743E36C6" w:rsidR="00F640FA" w:rsidRPr="00F63442" w:rsidRDefault="00E37FEC" w:rsidP="00F63442">
      <w:pPr>
        <w:pStyle w:val="ECCTDMainText"/>
        <w:numPr>
          <w:ilvl w:val="0"/>
          <w:numId w:val="6"/>
        </w:numPr>
        <w:ind w:left="426"/>
        <w:rPr>
          <w:lang w:val="en-GB"/>
        </w:rPr>
      </w:pPr>
      <m:oMath>
        <m:r>
          <w:rPr>
            <w:rFonts w:ascii="Cambria Math" w:hAnsi="Cambria Math"/>
            <w:lang w:val="en-GB"/>
          </w:rPr>
          <m:t>O</m:t>
        </m:r>
        <m:d>
          <m:dPr>
            <m:ctrlPr>
              <w:rPr>
                <w:rFonts w:ascii="Cambria Math" w:hAnsi="Cambria Math"/>
                <w:i/>
                <w:lang w:val="en-GB"/>
              </w:rPr>
            </m:ctrlPr>
          </m:dPr>
          <m:e>
            <m:func>
              <m:funcPr>
                <m:ctrlPr>
                  <w:rPr>
                    <w:rFonts w:ascii="Cambria Math" w:hAnsi="Cambria Math"/>
                    <w:i/>
                    <w:lang w:val="en-GB"/>
                  </w:rPr>
                </m:ctrlPr>
              </m:funcPr>
              <m:fName>
                <m:r>
                  <m:rPr>
                    <m:sty m:val="p"/>
                  </m:rPr>
                  <w:rPr>
                    <w:rFonts w:ascii="Cambria Math" w:hAnsi="Cambria Math"/>
                  </w:rPr>
                  <m:t>log</m:t>
                </m:r>
              </m:fName>
              <m:e>
                <m:r>
                  <w:rPr>
                    <w:rFonts w:ascii="Cambria Math" w:hAnsi="Cambria Math"/>
                    <w:lang w:val="en-GB"/>
                  </w:rPr>
                  <m:t>n</m:t>
                </m:r>
              </m:e>
            </m:func>
          </m:e>
        </m:d>
      </m:oMath>
      <w:r w:rsidR="00F640FA" w:rsidRPr="00F63442">
        <w:rPr>
          <w:lang w:val="en-GB"/>
        </w:rPr>
        <w:t xml:space="preserve"> – Logarithmic time</w:t>
      </w:r>
    </w:p>
    <w:p w14:paraId="0C288030" w14:textId="43D3CEAE" w:rsidR="00F640FA" w:rsidRPr="00F640FA" w:rsidRDefault="00E37FEC" w:rsidP="00FF0408">
      <w:pPr>
        <w:pStyle w:val="ECCTDMainText"/>
        <w:numPr>
          <w:ilvl w:val="0"/>
          <w:numId w:val="6"/>
        </w:numPr>
        <w:ind w:left="426"/>
        <w:rPr>
          <w:lang w:val="en-GB"/>
        </w:rPr>
      </w:pPr>
      <m:oMath>
        <m:r>
          <w:rPr>
            <w:rFonts w:ascii="Cambria Math" w:hAnsi="Cambria Math"/>
            <w:lang w:val="en-GB"/>
          </w:rPr>
          <m:t>O</m:t>
        </m:r>
        <m:d>
          <m:dPr>
            <m:ctrlPr>
              <w:rPr>
                <w:rFonts w:ascii="Cambria Math" w:hAnsi="Cambria Math"/>
                <w:i/>
                <w:lang w:val="en-GB"/>
              </w:rPr>
            </m:ctrlPr>
          </m:dPr>
          <m:e>
            <m:r>
              <w:rPr>
                <w:rFonts w:ascii="Cambria Math" w:hAnsi="Cambria Math"/>
                <w:lang w:val="en-GB"/>
              </w:rPr>
              <m:t>n</m:t>
            </m:r>
          </m:e>
        </m:d>
        <m:r>
          <w:rPr>
            <w:rFonts w:ascii="Cambria Math" w:hAnsi="Cambria Math"/>
            <w:lang w:val="en-GB"/>
          </w:rPr>
          <m:t>–</m:t>
        </m:r>
      </m:oMath>
      <w:r w:rsidR="00F640FA" w:rsidRPr="00F640FA">
        <w:rPr>
          <w:lang w:val="en-GB"/>
        </w:rPr>
        <w:t xml:space="preserve"> Linear time</w:t>
      </w:r>
    </w:p>
    <w:p w14:paraId="08CA7986" w14:textId="1A530865" w:rsidR="00F640FA" w:rsidRPr="00F640FA" w:rsidRDefault="00E37FEC" w:rsidP="00FF0408">
      <w:pPr>
        <w:pStyle w:val="ECCTDMainText"/>
        <w:numPr>
          <w:ilvl w:val="0"/>
          <w:numId w:val="6"/>
        </w:numPr>
        <w:ind w:left="426"/>
        <w:rPr>
          <w:lang w:val="en-GB"/>
        </w:rPr>
      </w:pPr>
      <m:oMath>
        <m:r>
          <w:rPr>
            <w:rFonts w:ascii="Cambria Math" w:hAnsi="Cambria Math"/>
            <w:lang w:val="en-GB"/>
          </w:rPr>
          <m:t>O</m:t>
        </m:r>
        <m:d>
          <m:dPr>
            <m:ctrlPr>
              <w:rPr>
                <w:rFonts w:ascii="Cambria Math" w:hAnsi="Cambria Math"/>
                <w:i/>
                <w:lang w:val="en-GB"/>
              </w:rPr>
            </m:ctrlPr>
          </m:dPr>
          <m:e>
            <m:r>
              <w:rPr>
                <w:rFonts w:ascii="Cambria Math" w:hAnsi="Cambria Math"/>
                <w:lang w:val="en-GB"/>
              </w:rPr>
              <m:t>nlo</m:t>
            </m:r>
            <m:func>
              <m:funcPr>
                <m:ctrlPr>
                  <w:rPr>
                    <w:rFonts w:ascii="Cambria Math" w:hAnsi="Cambria Math"/>
                    <w:i/>
                    <w:lang w:val="en-GB"/>
                  </w:rPr>
                </m:ctrlPr>
              </m:funcPr>
              <m:fName>
                <m:r>
                  <w:rPr>
                    <w:rFonts w:ascii="Cambria Math" w:hAnsi="Cambria Math"/>
                    <w:lang w:val="en-GB"/>
                  </w:rPr>
                  <m:t>g</m:t>
                </m:r>
              </m:fName>
              <m:e>
                <m:r>
                  <w:rPr>
                    <w:rFonts w:ascii="Cambria Math" w:hAnsi="Cambria Math"/>
                    <w:lang w:val="en-GB"/>
                  </w:rPr>
                  <m:t>n</m:t>
                </m:r>
              </m:e>
            </m:func>
          </m:e>
        </m:d>
        <m:r>
          <w:rPr>
            <w:rFonts w:ascii="Cambria Math" w:hAnsi="Cambria Math"/>
            <w:lang w:val="en-GB"/>
          </w:rPr>
          <m:t>–</m:t>
        </m:r>
      </m:oMath>
      <w:r w:rsidR="00F640FA" w:rsidRPr="00F640FA">
        <w:rPr>
          <w:lang w:val="en-GB"/>
        </w:rPr>
        <w:t xml:space="preserve"> Log-linear time</w:t>
      </w:r>
    </w:p>
    <w:p w14:paraId="135A3BA4" w14:textId="00AC47B4" w:rsidR="00736442" w:rsidRPr="00F640FA" w:rsidRDefault="00E37FEC" w:rsidP="00FF0408">
      <w:pPr>
        <w:pStyle w:val="ECCTDMainText"/>
        <w:numPr>
          <w:ilvl w:val="0"/>
          <w:numId w:val="6"/>
        </w:numPr>
        <w:ind w:left="426"/>
        <w:rPr>
          <w:lang w:val="en-GB"/>
        </w:rPr>
      </w:pPr>
      <m:oMath>
        <m:r>
          <w:rPr>
            <w:rFonts w:ascii="Cambria Math" w:hAnsi="Cambria Math"/>
            <w:lang w:val="en-GB"/>
          </w:rPr>
          <m:t>O</m:t>
        </m:r>
        <m:d>
          <m:dPr>
            <m:ctrlPr>
              <w:rPr>
                <w:rFonts w:ascii="Cambria Math" w:hAnsi="Cambria Math"/>
                <w:i/>
                <w:lang w:val="en-GB"/>
              </w:rPr>
            </m:ctrlPr>
          </m:dPr>
          <m:e>
            <m:r>
              <w:rPr>
                <w:rFonts w:ascii="Cambria Math" w:hAnsi="Cambria Math"/>
                <w:lang w:val="en-GB"/>
              </w:rPr>
              <m:t>n2</m:t>
            </m:r>
          </m:e>
        </m:d>
        <m:r>
          <w:rPr>
            <w:rFonts w:ascii="Cambria Math" w:hAnsi="Cambria Math"/>
            <w:lang w:val="en-GB"/>
          </w:rPr>
          <m:t>–</m:t>
        </m:r>
      </m:oMath>
      <w:r w:rsidR="00F640FA" w:rsidRPr="00F640FA">
        <w:rPr>
          <w:lang w:val="en-GB"/>
        </w:rPr>
        <w:t xml:space="preserve"> Quadratic time</w:t>
      </w:r>
    </w:p>
    <w:p w14:paraId="65714169" w14:textId="7B784A88" w:rsidR="00A94B7B" w:rsidRDefault="00A94B7B">
      <w:pPr>
        <w:pStyle w:val="ECCTDMainText"/>
        <w:ind w:firstLine="0"/>
      </w:pPr>
    </w:p>
    <w:p w14:paraId="44E74172" w14:textId="12179300" w:rsidR="00A94B7B" w:rsidRDefault="00A94B7B" w:rsidP="0073729B">
      <w:pPr>
        <w:pStyle w:val="ECCTDSubsection"/>
      </w:pPr>
      <w:proofErr w:type="gramStart"/>
      <w:r>
        <w:t>2.</w:t>
      </w:r>
      <w:r w:rsidR="00736442">
        <w:t>2</w:t>
      </w:r>
      <w:r>
        <w:t xml:space="preserve">  </w:t>
      </w:r>
      <w:r w:rsidR="00F640FA">
        <w:t>Graph</w:t>
      </w:r>
      <w:proofErr w:type="gramEnd"/>
      <w:r w:rsidR="00F640FA">
        <w:t xml:space="preserve"> Theory</w:t>
      </w:r>
    </w:p>
    <w:p w14:paraId="20C291CF" w14:textId="5AD387B4" w:rsidR="00A94B7B" w:rsidRDefault="00F640FA" w:rsidP="00812B8D">
      <w:pPr>
        <w:pStyle w:val="ECCTDFirstPar"/>
      </w:pPr>
      <w:r w:rsidRPr="00F640FA">
        <w:t xml:space="preserve">Graph theory is a branch of mathematics focused on studying graphs. A graph consists of a set of nodes (vertices) connected by edges (links). Nodes can represent various structures such as locations on a map, people in a social network, or </w:t>
      </w:r>
      <w:r w:rsidR="00736442">
        <w:t>cells in a maze</w:t>
      </w:r>
      <w:r w:rsidRPr="00F640FA">
        <w:t>. Graphs can be directed or undirected, depending on whether the edges have a direction. They can also be connected, meaning there is a path between every pair of nodes, or disconnected, meaning some pairs of nodes have no path between them. Additionally, graphs can be weighted, with edges having values representing distances or capacities, or unweighted.</w:t>
      </w:r>
    </w:p>
    <w:p w14:paraId="63607063" w14:textId="2FFA50DF" w:rsidR="00A94B7B" w:rsidRDefault="00A94B7B" w:rsidP="0073729B">
      <w:pPr>
        <w:pStyle w:val="ECCTDSubsection"/>
      </w:pPr>
      <w:proofErr w:type="gramStart"/>
      <w:r>
        <w:t>2.</w:t>
      </w:r>
      <w:r w:rsidR="00736442">
        <w:t>3</w:t>
      </w:r>
      <w:r>
        <w:t xml:space="preserve">  </w:t>
      </w:r>
      <w:r w:rsidR="00736442">
        <w:t>The</w:t>
      </w:r>
      <w:proofErr w:type="gramEnd"/>
      <w:r w:rsidR="00736442">
        <w:t xml:space="preserve"> Algorithms</w:t>
      </w:r>
    </w:p>
    <w:p w14:paraId="7FAC9C87" w14:textId="1BFDF197" w:rsidR="006E291A" w:rsidRDefault="006E291A" w:rsidP="00812B8D">
      <w:pPr>
        <w:pStyle w:val="ECCTDFirstPar"/>
      </w:pPr>
      <w:r>
        <w:t xml:space="preserve">In this section, we will explain how each of the </w:t>
      </w:r>
      <w:proofErr w:type="gramStart"/>
      <w:r>
        <w:t>algorithms</w:t>
      </w:r>
      <w:proofErr w:type="gramEnd"/>
      <w:r>
        <w:t xml:space="preserve"> work.</w:t>
      </w:r>
    </w:p>
    <w:p w14:paraId="5DFD4112" w14:textId="2E622518" w:rsidR="00A94B7B" w:rsidRDefault="00A94B7B">
      <w:pPr>
        <w:pStyle w:val="ECCTDSubsubsection"/>
      </w:pPr>
      <w:proofErr w:type="gramStart"/>
      <w:r>
        <w:t>2.</w:t>
      </w:r>
      <w:r w:rsidR="00804476">
        <w:t>3.1</w:t>
      </w:r>
      <w:r>
        <w:t xml:space="preserve"> </w:t>
      </w:r>
      <w:r w:rsidR="00804476">
        <w:t xml:space="preserve"> </w:t>
      </w:r>
      <w:r w:rsidR="006E291A">
        <w:t>Dijkstra’s</w:t>
      </w:r>
      <w:proofErr w:type="gramEnd"/>
      <w:r w:rsidR="006E291A">
        <w:t xml:space="preserve"> Algorithm</w:t>
      </w:r>
    </w:p>
    <w:p w14:paraId="25DDE0C8" w14:textId="17187B89" w:rsidR="006E291A" w:rsidRPr="006E291A" w:rsidRDefault="006E291A" w:rsidP="00812B8D">
      <w:pPr>
        <w:pStyle w:val="ECCTDFirstPar"/>
      </w:pPr>
      <w:r w:rsidRPr="006E291A">
        <w:t xml:space="preserve">Dijkstra’s algorithm, named after </w:t>
      </w:r>
      <w:proofErr w:type="spellStart"/>
      <w:r w:rsidRPr="006E291A">
        <w:t>Edsger</w:t>
      </w:r>
      <w:proofErr w:type="spellEnd"/>
      <w:r w:rsidRPr="006E291A">
        <w:t xml:space="preserve"> W. Dijkstra, is used to find the shortest paths between nodes in a graph. The algorithm systematically explores the neighbors of a given node (in the case of a maze, this would be the starting point) and determines the shortest path to each other node in the graph. It begins with a graph</w:t>
      </w:r>
      <w:r>
        <w:t xml:space="preserve"> </w:t>
      </w:r>
      <m:oMath>
        <m:r>
          <w:rPr>
            <w:rFonts w:ascii="Cambria Math" w:hAnsi="Cambria Math"/>
          </w:rPr>
          <m:t>G</m:t>
        </m:r>
      </m:oMath>
      <w:r>
        <w:t xml:space="preserve">, represented as a set of nodes </w:t>
      </w:r>
      <m:oMath>
        <m:r>
          <w:rPr>
            <w:rFonts w:ascii="Cambria Math" w:hAnsi="Cambria Math"/>
          </w:rPr>
          <m:t>V</m:t>
        </m:r>
      </m:oMath>
      <w:r>
        <w:t xml:space="preserve"> and edges </w:t>
      </w:r>
      <m:oMath>
        <m:r>
          <w:rPr>
            <w:rFonts w:ascii="Cambria Math" w:hAnsi="Cambria Math"/>
          </w:rPr>
          <m:t>E</m:t>
        </m:r>
      </m:oMath>
      <w:r>
        <w:t>. Initially, each node is assigned a tentative distance value: the distance from the start node is set to 0, while all others are set to Infinity, or in our case with Golang to the maximum value of an unsigned 32-bit int.</w:t>
      </w:r>
      <w:r w:rsidRPr="006E291A">
        <w:rPr>
          <w:spacing w:val="0"/>
        </w:rPr>
        <w:t xml:space="preserve"> </w:t>
      </w:r>
    </w:p>
    <w:p w14:paraId="57B62CF9" w14:textId="385166B4" w:rsidR="00A94B7B" w:rsidRPr="00812B8D" w:rsidRDefault="006E291A" w:rsidP="00812B8D">
      <w:pPr>
        <w:pStyle w:val="ECCTDMainText"/>
      </w:pPr>
      <w:r w:rsidRPr="00812B8D">
        <w:t>For each node, the algorithm examines all its neighbors and calculates their tentative distance via the current node. If the calculated distance is smaller than the current value, it updates the distance. The algorithm selects the unvisited node with the smallest tentative distance as the next node to visit and repeats the process until all nodes are visited or the target node is found.</w:t>
      </w:r>
    </w:p>
    <w:p w14:paraId="591E5F96" w14:textId="7D45D288" w:rsidR="00720F2F" w:rsidRDefault="00720F2F" w:rsidP="0076159A">
      <w:pPr>
        <w:pStyle w:val="ECCTDFigure"/>
      </w:pPr>
      <w:r w:rsidRPr="00BB7742">
        <w:rPr>
          <w:noProof/>
          <w:lang w:val="sl-SI"/>
        </w:rPr>
        <w:lastRenderedPageBreak/>
        <w:drawing>
          <wp:inline distT="114300" distB="114300" distL="114300" distR="114300" wp14:anchorId="7AAAB1D3" wp14:editId="6162E070">
            <wp:extent cx="2808000" cy="1256400"/>
            <wp:effectExtent l="0" t="0" r="0" b="1270"/>
            <wp:docPr id="10" name="image2.png" descr="A diagram of a algorith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A diagram of a algorithm&#10;&#10;Description automatically generated"/>
                    <pic:cNvPicPr preferRelativeResize="0"/>
                  </pic:nvPicPr>
                  <pic:blipFill>
                    <a:blip r:embed="rId7"/>
                    <a:srcRect/>
                    <a:stretch>
                      <a:fillRect/>
                    </a:stretch>
                  </pic:blipFill>
                  <pic:spPr>
                    <a:xfrm>
                      <a:off x="0" y="0"/>
                      <a:ext cx="2808000" cy="1256400"/>
                    </a:xfrm>
                    <a:prstGeom prst="rect">
                      <a:avLst/>
                    </a:prstGeom>
                    <a:ln/>
                  </pic:spPr>
                </pic:pic>
              </a:graphicData>
            </a:graphic>
          </wp:inline>
        </w:drawing>
      </w:r>
    </w:p>
    <w:p w14:paraId="60059DEB" w14:textId="77964C05" w:rsidR="00720F2F" w:rsidRDefault="00720F2F" w:rsidP="0076159A">
      <w:pPr>
        <w:pStyle w:val="ECCTDCaptions"/>
      </w:pPr>
      <w:r>
        <w:t>Figure 1: Showcase of Dijkstra’s Algorithm</w:t>
      </w:r>
      <w:r w:rsidR="00B264D6">
        <w:t xml:space="preserve"> [1]</w:t>
      </w:r>
    </w:p>
    <w:p w14:paraId="5E0F281A" w14:textId="4CE2A85F" w:rsidR="006E291A" w:rsidRDefault="006E291A" w:rsidP="006E291A">
      <w:pPr>
        <w:pStyle w:val="ECCTDSubsubsection"/>
      </w:pPr>
      <w:proofErr w:type="gramStart"/>
      <w:r>
        <w:t>2.1.</w:t>
      </w:r>
      <w:r w:rsidR="00804476">
        <w:t>2</w:t>
      </w:r>
      <w:r>
        <w:t xml:space="preserve"> </w:t>
      </w:r>
      <w:r w:rsidR="00804476">
        <w:t xml:space="preserve"> </w:t>
      </w:r>
      <w:r>
        <w:t>A</w:t>
      </w:r>
      <w:proofErr w:type="gramEnd"/>
      <w:r>
        <w:t>*</w:t>
      </w:r>
    </w:p>
    <w:p w14:paraId="2A9658F3" w14:textId="222DE116" w:rsidR="006E291A" w:rsidRPr="006E291A" w:rsidRDefault="006E291A" w:rsidP="00812B8D">
      <w:pPr>
        <w:pStyle w:val="ECCTDFirstPar"/>
        <w:rPr>
          <w:lang w:val="en-GB"/>
        </w:rPr>
      </w:pPr>
      <w:r w:rsidRPr="006E291A">
        <w:rPr>
          <w:lang w:val="en-GB"/>
        </w:rPr>
        <w:t xml:space="preserve">The A* algorithm is a heuristic search algorithm that finds the shortest path between a starting node and </w:t>
      </w:r>
      <w:r>
        <w:rPr>
          <w:lang w:val="en-GB"/>
        </w:rPr>
        <w:t xml:space="preserve">the end </w:t>
      </w:r>
      <w:r w:rsidRPr="006E291A">
        <w:rPr>
          <w:lang w:val="en-GB"/>
        </w:rPr>
        <w:t xml:space="preserve">node in a graph. It combines features of </w:t>
      </w:r>
      <w:r w:rsidRPr="006E291A">
        <w:rPr>
          <w:b/>
          <w:bCs/>
          <w:lang w:val="en-GB"/>
        </w:rPr>
        <w:t>uniform-cost search</w:t>
      </w:r>
      <w:r w:rsidRPr="006E291A">
        <w:rPr>
          <w:lang w:val="en-GB"/>
        </w:rPr>
        <w:t xml:space="preserve"> and </w:t>
      </w:r>
      <w:r w:rsidRPr="006E291A">
        <w:rPr>
          <w:b/>
          <w:bCs/>
          <w:lang w:val="en-GB"/>
        </w:rPr>
        <w:t>greedy best-first search</w:t>
      </w:r>
      <w:r w:rsidRPr="006E291A">
        <w:rPr>
          <w:lang w:val="en-GB"/>
        </w:rPr>
        <w:t>.</w:t>
      </w:r>
    </w:p>
    <w:p w14:paraId="64DF300D" w14:textId="4E22CC84" w:rsidR="006E291A" w:rsidRPr="006E291A" w:rsidRDefault="006E291A" w:rsidP="00FF0408">
      <w:pPr>
        <w:pStyle w:val="ECCTDMainText"/>
        <w:numPr>
          <w:ilvl w:val="0"/>
          <w:numId w:val="7"/>
        </w:numPr>
        <w:tabs>
          <w:tab w:val="clear" w:pos="720"/>
          <w:tab w:val="num" w:pos="426"/>
        </w:tabs>
        <w:ind w:left="426"/>
        <w:rPr>
          <w:lang w:val="en-GB"/>
        </w:rPr>
      </w:pPr>
      <w:r w:rsidRPr="006E291A">
        <w:rPr>
          <w:b/>
          <w:bCs/>
          <w:lang w:val="en-GB"/>
        </w:rPr>
        <w:t>Uniform-Cost Search:</w:t>
      </w:r>
      <w:r w:rsidRPr="006E291A">
        <w:rPr>
          <w:lang w:val="en-GB"/>
        </w:rPr>
        <w:t xml:space="preserve"> This strategy explores nodes based on the lowest total cost from the start node, without considering any heuristic information. </w:t>
      </w:r>
      <w:r>
        <w:rPr>
          <w:lang w:val="en-GB"/>
        </w:rPr>
        <w:t>When applied in a maze it works like Dijkstra’s algorithm.</w:t>
      </w:r>
    </w:p>
    <w:p w14:paraId="61435164" w14:textId="77777777" w:rsidR="006E291A" w:rsidRDefault="006E291A" w:rsidP="00FF0408">
      <w:pPr>
        <w:pStyle w:val="ECCTDMainText"/>
        <w:numPr>
          <w:ilvl w:val="0"/>
          <w:numId w:val="7"/>
        </w:numPr>
        <w:tabs>
          <w:tab w:val="clear" w:pos="720"/>
          <w:tab w:val="num" w:pos="426"/>
        </w:tabs>
        <w:ind w:left="426"/>
        <w:rPr>
          <w:lang w:val="en-GB"/>
        </w:rPr>
      </w:pPr>
      <w:r w:rsidRPr="006E291A">
        <w:rPr>
          <w:b/>
          <w:bCs/>
          <w:lang w:val="en-GB"/>
        </w:rPr>
        <w:t>Greedy Best-First Search:</w:t>
      </w:r>
      <w:r w:rsidRPr="006E291A">
        <w:rPr>
          <w:lang w:val="en-GB"/>
        </w:rPr>
        <w:t xml:space="preserve"> This strategy expands nodes based on the lowest estimated cost to reach the goal, as given by a heuristic function. It focuses solely on the estimated distance to the goal, which can make it faster but not necessarily optimal, as it doesn’t account for the cost to reach the node itself.</w:t>
      </w:r>
    </w:p>
    <w:p w14:paraId="6FE38ADE" w14:textId="5F6B5B7D" w:rsidR="009168C1" w:rsidRDefault="006E291A" w:rsidP="006E291A">
      <w:pPr>
        <w:pStyle w:val="ECCTDMainText"/>
        <w:ind w:firstLine="0"/>
      </w:pPr>
      <w:r w:rsidRPr="006E291A">
        <w:t>The A* algorithm integrates these strategies by assigning each node two values: the actual cost</w:t>
      </w:r>
      <w:r>
        <w:t xml:space="preserve"> </w:t>
      </w:r>
      <m:oMath>
        <m:r>
          <w:rPr>
            <w:rFonts w:ascii="Cambria Math" w:hAnsi="Cambria Math"/>
          </w:rPr>
          <m:t>g</m:t>
        </m:r>
        <m:d>
          <m:dPr>
            <m:ctrlPr>
              <w:rPr>
                <w:rFonts w:ascii="Cambria Math" w:hAnsi="Cambria Math"/>
                <w:i/>
              </w:rPr>
            </m:ctrlPr>
          </m:dPr>
          <m:e>
            <m:r>
              <w:rPr>
                <w:rFonts w:ascii="Cambria Math" w:hAnsi="Cambria Math"/>
              </w:rPr>
              <m:t>n</m:t>
            </m:r>
          </m:e>
        </m:d>
      </m:oMath>
      <w:r>
        <w:t xml:space="preserve"> from the start node to node </w:t>
      </w:r>
      <m:oMath>
        <m:r>
          <w:rPr>
            <w:rFonts w:ascii="Cambria Math" w:hAnsi="Cambria Math"/>
          </w:rPr>
          <m:t>n</m:t>
        </m:r>
      </m:oMath>
      <w:r>
        <w:t xml:space="preserve"> and the estimated cost </w:t>
      </w:r>
      <m:oMath>
        <m:r>
          <w:rPr>
            <w:rFonts w:ascii="Cambria Math" w:hAnsi="Cambria Math"/>
          </w:rPr>
          <m:t>h</m:t>
        </m:r>
        <m:d>
          <m:dPr>
            <m:ctrlPr>
              <w:rPr>
                <w:rFonts w:ascii="Cambria Math" w:hAnsi="Cambria Math"/>
                <w:i/>
              </w:rPr>
            </m:ctrlPr>
          </m:dPr>
          <m:e>
            <m:r>
              <w:rPr>
                <w:rFonts w:ascii="Cambria Math" w:hAnsi="Cambria Math"/>
              </w:rPr>
              <m:t>n</m:t>
            </m:r>
          </m:e>
        </m:d>
      </m:oMath>
      <w:r w:rsidR="009168C1">
        <w:t xml:space="preserve"> (heuristic function) from node </w:t>
      </w:r>
      <m:oMath>
        <m:r>
          <w:rPr>
            <w:rFonts w:ascii="Cambria Math" w:hAnsi="Cambria Math"/>
          </w:rPr>
          <m:t>n</m:t>
        </m:r>
      </m:oMath>
      <w:r w:rsidR="009168C1">
        <w:t xml:space="preserve"> to the goal. The total cost of a node is a combination of the two: </w:t>
      </w:r>
    </w:p>
    <w:p w14:paraId="32958FEB" w14:textId="38458E28" w:rsidR="009168C1" w:rsidRPr="00F63442" w:rsidRDefault="009168C1" w:rsidP="00F63442">
      <w:pPr>
        <w:pStyle w:val="ECCTDEquation"/>
      </w:pPr>
      <m:oMathPara>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n</m:t>
              </m:r>
            </m:e>
          </m:d>
        </m:oMath>
      </m:oMathPara>
    </w:p>
    <w:p w14:paraId="18974C6E" w14:textId="58DBDD10" w:rsidR="006E291A" w:rsidRPr="00812B8D" w:rsidRDefault="009168C1" w:rsidP="00812B8D">
      <w:pPr>
        <w:pStyle w:val="ECCTDMainText"/>
      </w:pPr>
      <w:r w:rsidRPr="00812B8D">
        <w:t>Heuristics are used to estimate the remaining cost from a node to the goal, guiding the search process. Common heuristic functions include:</w:t>
      </w:r>
    </w:p>
    <w:p w14:paraId="21679B5E" w14:textId="06163DD1" w:rsidR="009168C1" w:rsidRDefault="009168C1" w:rsidP="00FF0408">
      <w:pPr>
        <w:pStyle w:val="ECCTDMainText"/>
        <w:numPr>
          <w:ilvl w:val="0"/>
          <w:numId w:val="9"/>
        </w:numPr>
        <w:ind w:left="426"/>
        <w:rPr>
          <w:lang w:val="en-GB"/>
        </w:rPr>
      </w:pPr>
      <w:r>
        <w:rPr>
          <w:lang w:val="en-GB"/>
        </w:rPr>
        <w:t>Euclidian Distance: Measures the straight-line distance between two points.</w:t>
      </w:r>
      <w:r w:rsidR="00E37FEC">
        <w:rPr>
          <w:lang w:val="en-GB"/>
        </w:rPr>
        <w:t xml:space="preserve"> It’s calculated as:</w:t>
      </w:r>
    </w:p>
    <w:p w14:paraId="39092F13" w14:textId="42FBC26E" w:rsidR="00E37FEC" w:rsidRDefault="00E37FEC" w:rsidP="00F63442">
      <w:pPr>
        <w:pStyle w:val="ECCTDEquation"/>
        <w:rPr>
          <w:lang w:val="en-GB"/>
        </w:rPr>
      </w:pPr>
      <m:oMathPara>
        <m:oMath>
          <m:r>
            <w:rPr>
              <w:rFonts w:ascii="Cambria Math" w:hAnsi="Cambria Math"/>
              <w:lang w:val="en-GB"/>
            </w:rPr>
            <m:t>h</m:t>
          </m:r>
          <m:d>
            <m:dPr>
              <m:ctrlPr>
                <w:rPr>
                  <w:rFonts w:ascii="Cambria Math" w:hAnsi="Cambria Math"/>
                  <w:lang w:val="en-GB"/>
                </w:rPr>
              </m:ctrlPr>
            </m:dPr>
            <m:e>
              <m:r>
                <w:rPr>
                  <w:rFonts w:ascii="Cambria Math" w:hAnsi="Cambria Math"/>
                  <w:lang w:val="en-GB"/>
                </w:rPr>
                <m:t>n</m:t>
              </m:r>
            </m:e>
          </m:d>
          <m:r>
            <m:rPr>
              <m:sty m:val="p"/>
            </m:rPr>
            <w:rPr>
              <w:rFonts w:ascii="Cambria Math" w:hAnsi="Cambria Math"/>
              <w:lang w:val="en-GB"/>
            </w:rPr>
            <m:t>=</m:t>
          </m:r>
          <m:rad>
            <m:radPr>
              <m:degHide m:val="1"/>
              <m:ctrlPr>
                <w:rPr>
                  <w:rFonts w:ascii="Cambria Math" w:hAnsi="Cambria Math"/>
                  <w:lang w:val="en-GB"/>
                </w:rPr>
              </m:ctrlPr>
            </m:radPr>
            <m:deg/>
            <m:e>
              <m:sSup>
                <m:sSupPr>
                  <m:ctrlPr>
                    <w:rPr>
                      <w:rFonts w:ascii="Cambria Math" w:hAnsi="Cambria Math"/>
                      <w:lang w:val="en-GB"/>
                    </w:rPr>
                  </m:ctrlPr>
                </m:sSupPr>
                <m:e>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x</m:t>
                          </m:r>
                        </m:e>
                        <m:sub>
                          <m:r>
                            <m:rPr>
                              <m:sty m:val="p"/>
                            </m:rPr>
                            <w:rPr>
                              <w:rFonts w:ascii="Cambria Math" w:hAnsi="Cambria Math"/>
                              <w:lang w:val="en-GB"/>
                            </w:rPr>
                            <m:t>2</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m:rPr>
                              <m:sty m:val="p"/>
                            </m:rPr>
                            <w:rPr>
                              <w:rFonts w:ascii="Cambria Math" w:hAnsi="Cambria Math"/>
                              <w:lang w:val="en-GB"/>
                            </w:rPr>
                            <m:t>1</m:t>
                          </m:r>
                        </m:sub>
                      </m:sSub>
                    </m:e>
                  </m:d>
                </m:e>
                <m:sup>
                  <m:r>
                    <m:rPr>
                      <m:sty m:val="p"/>
                    </m:rPr>
                    <w:rPr>
                      <w:rFonts w:ascii="Cambria Math" w:hAnsi="Cambria Math"/>
                      <w:lang w:val="en-GB"/>
                    </w:rPr>
                    <m:t>2</m:t>
                  </m:r>
                </m:sup>
              </m:sSup>
              <m:r>
                <m:rPr>
                  <m:sty m:val="p"/>
                </m:rPr>
                <w:rPr>
                  <w:rFonts w:ascii="Cambria Math" w:hAnsi="Cambria Math"/>
                  <w:lang w:val="en-GB"/>
                </w:rPr>
                <m:t>+</m:t>
              </m:r>
              <m:sSup>
                <m:sSupPr>
                  <m:ctrlPr>
                    <w:rPr>
                      <w:rFonts w:ascii="Cambria Math" w:hAnsi="Cambria Math"/>
                      <w:lang w:val="en-GB"/>
                    </w:rPr>
                  </m:ctrlPr>
                </m:sSupPr>
                <m:e>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y</m:t>
                          </m:r>
                        </m:e>
                        <m:sub>
                          <m:r>
                            <m:rPr>
                              <m:sty m:val="p"/>
                            </m:rPr>
                            <w:rPr>
                              <w:rFonts w:ascii="Cambria Math" w:hAnsi="Cambria Math"/>
                              <w:lang w:val="en-GB"/>
                            </w:rPr>
                            <m:t>2</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y</m:t>
                          </m:r>
                        </m:e>
                        <m:sub>
                          <m:r>
                            <m:rPr>
                              <m:sty m:val="p"/>
                            </m:rPr>
                            <w:rPr>
                              <w:rFonts w:ascii="Cambria Math" w:hAnsi="Cambria Math"/>
                              <w:lang w:val="en-GB"/>
                            </w:rPr>
                            <m:t>1</m:t>
                          </m:r>
                        </m:sub>
                      </m:sSub>
                    </m:e>
                  </m:d>
                </m:e>
                <m:sup>
                  <m:r>
                    <m:rPr>
                      <m:sty m:val="p"/>
                    </m:rPr>
                    <w:rPr>
                      <w:rFonts w:ascii="Cambria Math" w:hAnsi="Cambria Math"/>
                      <w:lang w:val="en-GB"/>
                    </w:rPr>
                    <m:t>2</m:t>
                  </m:r>
                </m:sup>
              </m:sSup>
            </m:e>
          </m:rad>
        </m:oMath>
      </m:oMathPara>
    </w:p>
    <w:p w14:paraId="021B6F8D" w14:textId="04A2923E" w:rsidR="009168C1" w:rsidRDefault="009168C1" w:rsidP="00FF0408">
      <w:pPr>
        <w:pStyle w:val="ECCTDMainText"/>
        <w:numPr>
          <w:ilvl w:val="0"/>
          <w:numId w:val="9"/>
        </w:numPr>
        <w:ind w:left="426"/>
        <w:rPr>
          <w:lang w:val="en-GB"/>
        </w:rPr>
      </w:pPr>
      <w:r>
        <w:rPr>
          <w:lang w:val="en-GB"/>
        </w:rPr>
        <w:t>Manhattan</w:t>
      </w:r>
      <w:r w:rsidR="00F26D8F">
        <w:rPr>
          <w:lang w:val="en-GB"/>
        </w:rPr>
        <w:t xml:space="preserve"> </w:t>
      </w:r>
      <w:r>
        <w:rPr>
          <w:lang w:val="en-GB"/>
        </w:rPr>
        <w:t>Distance: Measures distance based on a grid-like path, where movement is restricted to horizontal and vertical directions. It’s calculated as:</w:t>
      </w:r>
    </w:p>
    <w:p w14:paraId="6CC74DB1" w14:textId="34FC6C53" w:rsidR="00F26D8F" w:rsidRPr="00F26D8F" w:rsidRDefault="00E37FEC" w:rsidP="00F63442">
      <w:pPr>
        <w:pStyle w:val="ECCTDEquation"/>
        <w:rPr>
          <w:lang w:val="en-GB"/>
        </w:rPr>
      </w:pPr>
      <m:oMathPara>
        <m:oMath>
          <m:r>
            <w:rPr>
              <w:rFonts w:ascii="Cambria Math" w:hAnsi="Cambria Math"/>
              <w:lang w:val="en-GB"/>
            </w:rPr>
            <m:t>h</m:t>
          </m:r>
          <m:d>
            <m:dPr>
              <m:ctrlPr>
                <w:rPr>
                  <w:rFonts w:ascii="Cambria Math" w:hAnsi="Cambria Math"/>
                  <w:lang w:val="en-GB"/>
                </w:rPr>
              </m:ctrlPr>
            </m:dPr>
            <m:e>
              <m:r>
                <w:rPr>
                  <w:rFonts w:ascii="Cambria Math" w:hAnsi="Cambria Math"/>
                  <w:lang w:val="en-GB"/>
                </w:rPr>
                <m:t>n</m:t>
              </m:r>
            </m:e>
          </m:d>
          <m:r>
            <m:rPr>
              <m:sty m:val="p"/>
            </m:rPr>
            <w:rPr>
              <w:rFonts w:ascii="Cambria Math" w:hAnsi="Cambria Math"/>
              <w:lang w:val="en-GB"/>
            </w:rPr>
            <m:t>=</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x</m:t>
                  </m:r>
                </m:e>
                <m:sub>
                  <m:r>
                    <m:rPr>
                      <m:sty m:val="p"/>
                    </m:rPr>
                    <w:rPr>
                      <w:rFonts w:ascii="Cambria Math" w:hAnsi="Cambria Math"/>
                      <w:lang w:val="en-GB"/>
                    </w:rPr>
                    <m:t>2</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m:rPr>
                      <m:sty m:val="p"/>
                    </m:rPr>
                    <w:rPr>
                      <w:rFonts w:ascii="Cambria Math" w:hAnsi="Cambria Math"/>
                      <w:lang w:val="en-GB"/>
                    </w:rPr>
                    <m:t>1</m:t>
                  </m:r>
                </m:sub>
              </m:sSub>
            </m:e>
          </m:d>
          <m:r>
            <m:rPr>
              <m:sty m:val="p"/>
            </m:rPr>
            <w:rPr>
              <w:rFonts w:ascii="Cambria Math" w:hAnsi="Cambria Math"/>
              <w:lang w:val="en-GB"/>
            </w:rPr>
            <m:t>+</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y</m:t>
                  </m:r>
                </m:e>
                <m:sub>
                  <m:r>
                    <m:rPr>
                      <m:sty m:val="p"/>
                    </m:rPr>
                    <w:rPr>
                      <w:rFonts w:ascii="Cambria Math" w:hAnsi="Cambria Math"/>
                      <w:lang w:val="en-GB"/>
                    </w:rPr>
                    <m:t>2</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y</m:t>
                  </m:r>
                </m:e>
                <m:sub>
                  <m:r>
                    <m:rPr>
                      <m:sty m:val="p"/>
                    </m:rPr>
                    <w:rPr>
                      <w:rFonts w:ascii="Cambria Math" w:hAnsi="Cambria Math"/>
                      <w:lang w:val="en-GB"/>
                    </w:rPr>
                    <m:t>1</m:t>
                  </m:r>
                </m:sub>
              </m:sSub>
            </m:e>
          </m:d>
        </m:oMath>
      </m:oMathPara>
    </w:p>
    <w:p w14:paraId="3A0EE205" w14:textId="36011996" w:rsidR="00F26D8F" w:rsidRDefault="00F26D8F" w:rsidP="00FF0408">
      <w:pPr>
        <w:pStyle w:val="ECCTDMainText"/>
        <w:numPr>
          <w:ilvl w:val="0"/>
          <w:numId w:val="9"/>
        </w:numPr>
        <w:ind w:left="426"/>
        <w:rPr>
          <w:lang w:val="en-GB"/>
        </w:rPr>
      </w:pPr>
      <w:r>
        <w:rPr>
          <w:lang w:val="en-GB"/>
        </w:rPr>
        <w:t>Canberra Distance: This heuristic is particularly sensitive to differences when the values of the coordinates are small. It is calculated as:</w:t>
      </w:r>
    </w:p>
    <w:p w14:paraId="12095B71" w14:textId="16EE21D0" w:rsidR="00F26D8F" w:rsidRPr="006E291A" w:rsidRDefault="00F26D8F" w:rsidP="00F63442">
      <w:pPr>
        <w:pStyle w:val="ECCTDEquation"/>
        <w:rPr>
          <w:lang w:val="en-GB"/>
        </w:rPr>
      </w:pPr>
      <m:oMathPara>
        <m:oMath>
          <m:r>
            <w:rPr>
              <w:rFonts w:ascii="Cambria Math" w:hAnsi="Cambria Math"/>
              <w:lang w:val="en-GB"/>
            </w:rPr>
            <m:t>h</m:t>
          </m:r>
          <m:d>
            <m:dPr>
              <m:ctrlPr>
                <w:rPr>
                  <w:rFonts w:ascii="Cambria Math" w:hAnsi="Cambria Math"/>
                  <w:lang w:val="en-GB"/>
                </w:rPr>
              </m:ctrlPr>
            </m:dPr>
            <m:e>
              <m:r>
                <w:rPr>
                  <w:rFonts w:ascii="Cambria Math" w:hAnsi="Cambria Math"/>
                  <w:lang w:val="en-GB"/>
                </w:rPr>
                <m:t>n</m:t>
              </m:r>
            </m:e>
          </m:d>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m:t>
              </m:r>
              <m:r>
                <m:rPr>
                  <m:sty m:val="p"/>
                </m:rPr>
                <w:rPr>
                  <w:rFonts w:ascii="Cambria Math" w:hAnsi="Cambria Math"/>
                  <w:lang w:val="en-GB"/>
                </w:rPr>
                <m:t>=1</m:t>
              </m:r>
            </m:sub>
            <m:sup>
              <m:r>
                <w:rPr>
                  <w:rFonts w:ascii="Cambria Math" w:hAnsi="Cambria Math"/>
                  <w:lang w:val="en-GB"/>
                </w:rPr>
                <m:t>d</m:t>
              </m:r>
            </m:sup>
            <m:e>
              <m:f>
                <m:fPr>
                  <m:ctrlPr>
                    <w:rPr>
                      <w:rFonts w:ascii="Cambria Math" w:hAnsi="Cambria Math"/>
                      <w:lang w:val="en-GB"/>
                    </w:rPr>
                  </m:ctrlPr>
                </m:fPr>
                <m:num>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i</m:t>
                          </m:r>
                        </m:sub>
                      </m:sSub>
                    </m:e>
                  </m:d>
                </m:num>
                <m:den>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e>
                  </m:d>
                  <m:r>
                    <m:rPr>
                      <m:sty m:val="p"/>
                    </m:rPr>
                    <w:rPr>
                      <w:rFonts w:ascii="Cambria Math" w:hAnsi="Cambria Math"/>
                      <w:lang w:val="en-GB"/>
                    </w:rPr>
                    <m:t>+</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i</m:t>
                          </m:r>
                        </m:sub>
                      </m:sSub>
                    </m:e>
                  </m:d>
                </m:den>
              </m:f>
            </m:e>
          </m:nary>
        </m:oMath>
      </m:oMathPara>
    </w:p>
    <w:p w14:paraId="568BEB9C" w14:textId="77777777" w:rsidR="00F26D8F" w:rsidRDefault="00F26D8F" w:rsidP="00FF0408">
      <w:pPr>
        <w:pStyle w:val="ECCTDMainText"/>
        <w:ind w:firstLine="0"/>
      </w:pPr>
      <w:r w:rsidRPr="00F26D8F">
        <w:t xml:space="preserve">Since our problem involves navigating a maze, where choosing to move in one direction over another can </w:t>
      </w:r>
      <w:r w:rsidRPr="00812B8D">
        <w:t>lead to entirely different paths and outcomes, we opted to use the Canberra Distance for our implementation of the A* algorithm. This heuristic accounts for proportional differences in distances, making it particularly effective in environments where each movement decision can drastically alter the route and final position within the maze.</w:t>
      </w:r>
    </w:p>
    <w:p w14:paraId="0AF32714" w14:textId="7F9AF6F6" w:rsidR="00E37FEC" w:rsidRPr="00812B8D" w:rsidRDefault="00E37FEC" w:rsidP="00812B8D">
      <w:pPr>
        <w:pStyle w:val="ECCTDMainText"/>
      </w:pPr>
      <w:r w:rsidRPr="00812B8D">
        <w:t xml:space="preserve">The A* algorithm maintains an open list (for nodes discovered but not yet expanded) and a closed list (for expanded nodes). At each step, it selects the node with the lowest </w:t>
      </w:r>
      <m:oMath>
        <m:r>
          <w:rPr>
            <w:rFonts w:ascii="Cambria Math" w:hAnsi="Cambria Math"/>
          </w:rPr>
          <m:t>f</m:t>
        </m:r>
        <m:d>
          <m:dPr>
            <m:ctrlPr>
              <w:rPr>
                <w:rFonts w:ascii="Cambria Math" w:hAnsi="Cambria Math"/>
              </w:rPr>
            </m:ctrlPr>
          </m:dPr>
          <m:e>
            <m:r>
              <w:rPr>
                <w:rFonts w:ascii="Cambria Math" w:hAnsi="Cambria Math"/>
              </w:rPr>
              <m:t>n</m:t>
            </m:r>
          </m:e>
        </m:d>
      </m:oMath>
      <w:r w:rsidRPr="00812B8D">
        <w:t xml:space="preserve"> value from the open list, expands it, and moves it to the closed list. This process continues until the goal node is reached or no nodes remain in the open list.</w:t>
      </w:r>
    </w:p>
    <w:p w14:paraId="2A067B61" w14:textId="271F5568" w:rsidR="00644B9C" w:rsidRDefault="00FF0408" w:rsidP="0076159A">
      <w:pPr>
        <w:pStyle w:val="ECCTDFigure"/>
      </w:pPr>
      <w:r w:rsidRPr="00BB7742">
        <w:rPr>
          <w:noProof/>
          <w:lang w:val="sl-SI"/>
        </w:rPr>
        <w:drawing>
          <wp:inline distT="114300" distB="114300" distL="114300" distR="114300" wp14:anchorId="2051979C" wp14:editId="0AA8A035">
            <wp:extent cx="2808000" cy="1972800"/>
            <wp:effectExtent l="0" t="0" r="0" b="8890"/>
            <wp:docPr id="6" name="image5.png" descr="A screenshot of a math proble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5.png" descr="A screenshot of a math problem&#10;&#10;Description automatically generated"/>
                    <pic:cNvPicPr preferRelativeResize="0"/>
                  </pic:nvPicPr>
                  <pic:blipFill>
                    <a:blip r:embed="rId8"/>
                    <a:srcRect/>
                    <a:stretch>
                      <a:fillRect/>
                    </a:stretch>
                  </pic:blipFill>
                  <pic:spPr>
                    <a:xfrm>
                      <a:off x="0" y="0"/>
                      <a:ext cx="2808000" cy="1972800"/>
                    </a:xfrm>
                    <a:prstGeom prst="rect">
                      <a:avLst/>
                    </a:prstGeom>
                    <a:ln/>
                  </pic:spPr>
                </pic:pic>
              </a:graphicData>
            </a:graphic>
          </wp:inline>
        </w:drawing>
      </w:r>
    </w:p>
    <w:p w14:paraId="18A9F276" w14:textId="04BF18B5" w:rsidR="00644B9C" w:rsidRDefault="00644B9C" w:rsidP="0076159A">
      <w:pPr>
        <w:pStyle w:val="ECCTDCaptions"/>
      </w:pPr>
      <w:r>
        <w:t>Figure 2: Showcase of A*</w:t>
      </w:r>
      <w:r w:rsidR="00B264D6">
        <w:t xml:space="preserve"> [2]</w:t>
      </w:r>
    </w:p>
    <w:p w14:paraId="02E839B5" w14:textId="0299044F" w:rsidR="00A94B7B" w:rsidRDefault="00A94B7B">
      <w:pPr>
        <w:pStyle w:val="ECCTDSubsubsection"/>
      </w:pPr>
      <w:proofErr w:type="gramStart"/>
      <w:r>
        <w:t>2.1.</w:t>
      </w:r>
      <w:r w:rsidR="00804476">
        <w:t>3</w:t>
      </w:r>
      <w:r>
        <w:t xml:space="preserve">  </w:t>
      </w:r>
      <w:r w:rsidR="00804476">
        <w:t>Breadth</w:t>
      </w:r>
      <w:proofErr w:type="gramEnd"/>
      <w:r w:rsidR="00804476">
        <w:t>-Frist Search - BFS</w:t>
      </w:r>
    </w:p>
    <w:p w14:paraId="21FA81CA" w14:textId="39BA70A1" w:rsidR="00A94B7B" w:rsidRDefault="00804476" w:rsidP="00812B8D">
      <w:pPr>
        <w:pStyle w:val="ECCTDFirstPar"/>
      </w:pPr>
      <w:r w:rsidRPr="00804476">
        <w:t>BFS is a pathfinding algorithm that systematically explores all nodes at the present depth level before moving on to nodes at the next depth level. It starts from the initial node and explores all neighboring nodes before moving further out. BFS uses a queue to keep track of nodes that need to be explored, ensuring nodes are examined in the correct order</w:t>
      </w:r>
      <w:r>
        <w:t>.</w:t>
      </w:r>
    </w:p>
    <w:p w14:paraId="7786E4D9" w14:textId="77777777" w:rsidR="00804476" w:rsidRDefault="00804476" w:rsidP="00804476">
      <w:pPr>
        <w:pStyle w:val="ECCTDMainText"/>
        <w:ind w:firstLine="426"/>
      </w:pPr>
    </w:p>
    <w:p w14:paraId="7E77EDEC" w14:textId="73405A9D" w:rsidR="00804476" w:rsidRDefault="00804476" w:rsidP="0076159A">
      <w:pPr>
        <w:pStyle w:val="ECCTDFigure"/>
      </w:pPr>
      <w:r w:rsidRPr="00BB7742">
        <w:rPr>
          <w:noProof/>
          <w:lang w:val="sl-SI"/>
        </w:rPr>
        <w:drawing>
          <wp:inline distT="114300" distB="114300" distL="114300" distR="114300" wp14:anchorId="5051425A" wp14:editId="61498ACB">
            <wp:extent cx="2808000" cy="1663200"/>
            <wp:effectExtent l="0" t="0" r="0" b="0"/>
            <wp:docPr id="19" name="image4.png"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png" descr="A diagram of a diagram&#10;&#10;Description automatically generated"/>
                    <pic:cNvPicPr preferRelativeResize="0"/>
                  </pic:nvPicPr>
                  <pic:blipFill>
                    <a:blip r:embed="rId9"/>
                    <a:srcRect/>
                    <a:stretch>
                      <a:fillRect/>
                    </a:stretch>
                  </pic:blipFill>
                  <pic:spPr>
                    <a:xfrm>
                      <a:off x="0" y="0"/>
                      <a:ext cx="2808000" cy="1663200"/>
                    </a:xfrm>
                    <a:prstGeom prst="rect">
                      <a:avLst/>
                    </a:prstGeom>
                    <a:ln/>
                  </pic:spPr>
                </pic:pic>
              </a:graphicData>
            </a:graphic>
          </wp:inline>
        </w:drawing>
      </w:r>
    </w:p>
    <w:p w14:paraId="74E0FD73" w14:textId="38F4DD94" w:rsidR="00804476" w:rsidRDefault="00804476" w:rsidP="0076159A">
      <w:pPr>
        <w:pStyle w:val="ECCTDCaptions"/>
      </w:pPr>
      <w:r>
        <w:t>Figure 3: Showcase of BFS</w:t>
      </w:r>
      <w:r w:rsidR="00B264D6">
        <w:t xml:space="preserve"> [3]</w:t>
      </w:r>
    </w:p>
    <w:p w14:paraId="2251DC3B" w14:textId="77938E71" w:rsidR="00A94B7B" w:rsidRDefault="00A94B7B">
      <w:pPr>
        <w:pStyle w:val="ECCTDSubsubsection"/>
      </w:pPr>
      <w:proofErr w:type="gramStart"/>
      <w:r>
        <w:t>2.1.</w:t>
      </w:r>
      <w:r w:rsidR="00804476">
        <w:t>4</w:t>
      </w:r>
      <w:r>
        <w:t xml:space="preserve">  </w:t>
      </w:r>
      <w:r w:rsidR="00804476">
        <w:t>Depth</w:t>
      </w:r>
      <w:proofErr w:type="gramEnd"/>
      <w:r w:rsidR="00804476">
        <w:t>-First Search - DFS</w:t>
      </w:r>
    </w:p>
    <w:p w14:paraId="2EF0839D" w14:textId="6C9E3F6E" w:rsidR="00A94B7B" w:rsidRDefault="00804476" w:rsidP="00812B8D">
      <w:pPr>
        <w:pStyle w:val="ECCTDFirstPar"/>
      </w:pPr>
      <w:r w:rsidRPr="00804476">
        <w:t xml:space="preserve">DFS is a pathfinding algorithm that explores as far down a branch as possible before backtracking. It checks all possible connections from a node </w:t>
      </w:r>
      <w:r w:rsidR="00812B8D" w:rsidRPr="00804476">
        <w:t>in each</w:t>
      </w:r>
      <w:r w:rsidRPr="00804476">
        <w:t xml:space="preserve"> </w:t>
      </w:r>
      <w:r w:rsidRPr="00804476">
        <w:lastRenderedPageBreak/>
        <w:t>direction before moving on to the next node. DFS can be implemented using a stack or recursively. It is crucial that the graph does not contain cycles, as the algorithm could otherwise enter an infinite loop.</w:t>
      </w:r>
    </w:p>
    <w:p w14:paraId="761FCB6C" w14:textId="77777777" w:rsidR="00804476" w:rsidRDefault="00804476" w:rsidP="00804476">
      <w:pPr>
        <w:pStyle w:val="ECCTDMainText"/>
        <w:ind w:firstLine="426"/>
      </w:pPr>
    </w:p>
    <w:p w14:paraId="10C2D106" w14:textId="1CD9915F" w:rsidR="00804476" w:rsidRDefault="00804476" w:rsidP="0076159A">
      <w:pPr>
        <w:pStyle w:val="ECCTDFigure"/>
      </w:pPr>
      <w:r w:rsidRPr="00BB7742">
        <w:rPr>
          <w:noProof/>
          <w:lang w:val="sl-SI"/>
        </w:rPr>
        <w:drawing>
          <wp:inline distT="114300" distB="114300" distL="114300" distR="114300" wp14:anchorId="61AABA35" wp14:editId="365838FD">
            <wp:extent cx="2808000" cy="2124000"/>
            <wp:effectExtent l="0" t="0" r="0" b="0"/>
            <wp:docPr id="26" name="image21.png"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png" descr="A diagram of a diagram&#10;&#10;Description automatically generated"/>
                    <pic:cNvPicPr preferRelativeResize="0"/>
                  </pic:nvPicPr>
                  <pic:blipFill>
                    <a:blip r:embed="rId10"/>
                    <a:srcRect/>
                    <a:stretch>
                      <a:fillRect/>
                    </a:stretch>
                  </pic:blipFill>
                  <pic:spPr>
                    <a:xfrm>
                      <a:off x="0" y="0"/>
                      <a:ext cx="2808000" cy="2124000"/>
                    </a:xfrm>
                    <a:prstGeom prst="rect">
                      <a:avLst/>
                    </a:prstGeom>
                    <a:ln/>
                  </pic:spPr>
                </pic:pic>
              </a:graphicData>
            </a:graphic>
          </wp:inline>
        </w:drawing>
      </w:r>
    </w:p>
    <w:p w14:paraId="5F4A5F3C" w14:textId="69DBA54B" w:rsidR="00804476" w:rsidRDefault="00804476" w:rsidP="00B264D6">
      <w:pPr>
        <w:pStyle w:val="ECCTDCaptions"/>
      </w:pPr>
      <w:r>
        <w:t>Figure 4: Showcase of DFS</w:t>
      </w:r>
      <w:r w:rsidR="00B264D6">
        <w:t xml:space="preserve"> [4]</w:t>
      </w:r>
    </w:p>
    <w:p w14:paraId="5BF5E690" w14:textId="1849C3C4" w:rsidR="00A94B7B" w:rsidRDefault="00A94B7B">
      <w:pPr>
        <w:pStyle w:val="ECCTDSubsubsection"/>
      </w:pPr>
      <w:proofErr w:type="gramStart"/>
      <w:r>
        <w:t>2.1.</w:t>
      </w:r>
      <w:r w:rsidR="00804476">
        <w:t>5</w:t>
      </w:r>
      <w:r>
        <w:t xml:space="preserve">  </w:t>
      </w:r>
      <w:r w:rsidR="00804476">
        <w:t>The</w:t>
      </w:r>
      <w:proofErr w:type="gramEnd"/>
      <w:r w:rsidR="00804476">
        <w:t xml:space="preserve"> Wall Follower</w:t>
      </w:r>
    </w:p>
    <w:p w14:paraId="708AFF01" w14:textId="5D1D6A45" w:rsidR="00A94B7B" w:rsidRDefault="00804476" w:rsidP="00812B8D">
      <w:pPr>
        <w:pStyle w:val="ECCTDFirstPar"/>
      </w:pPr>
      <w:r w:rsidRPr="00804476">
        <w:t>The Wall Follower Algorithm is a simple maze-solving strategy based on the idea that if one always keeps a hand on a wall (either left or right), they will eventually navigate through the maze to the exit. The algorithm begins by choosing a side to follow (left or right) and continues moving through the maze. At intersections, it consistently favors the chosen side. This process is repeated until the maze is solved.</w:t>
      </w:r>
    </w:p>
    <w:p w14:paraId="1F65B423" w14:textId="77777777" w:rsidR="00A94B7B" w:rsidRDefault="00A94B7B">
      <w:pPr>
        <w:pStyle w:val="ECCTDMainText"/>
      </w:pPr>
      <w:r>
        <w:t xml:space="preserve"> </w:t>
      </w:r>
    </w:p>
    <w:p w14:paraId="1BBC766A" w14:textId="29483731" w:rsidR="00A94B7B" w:rsidRDefault="00891B8F" w:rsidP="00891B8F">
      <w:pPr>
        <w:pStyle w:val="ECCTDFigure"/>
      </w:pPr>
      <w:r w:rsidRPr="00891B8F">
        <w:drawing>
          <wp:inline distT="0" distB="0" distL="0" distR="0" wp14:anchorId="4CC8358B" wp14:editId="65292D02">
            <wp:extent cx="2807970" cy="1891665"/>
            <wp:effectExtent l="0" t="0" r="0" b="0"/>
            <wp:docPr id="740371305" name="Picture 1" descr="A maze with a red squar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71305" name="Picture 1" descr="A maze with a red square and black lines&#10;&#10;Description automatically generated"/>
                    <pic:cNvPicPr/>
                  </pic:nvPicPr>
                  <pic:blipFill>
                    <a:blip r:embed="rId11"/>
                    <a:stretch>
                      <a:fillRect/>
                    </a:stretch>
                  </pic:blipFill>
                  <pic:spPr>
                    <a:xfrm>
                      <a:off x="0" y="0"/>
                      <a:ext cx="2807970" cy="1891665"/>
                    </a:xfrm>
                    <a:prstGeom prst="rect">
                      <a:avLst/>
                    </a:prstGeom>
                  </pic:spPr>
                </pic:pic>
              </a:graphicData>
            </a:graphic>
          </wp:inline>
        </w:drawing>
      </w:r>
    </w:p>
    <w:p w14:paraId="5AF6A3F0" w14:textId="599FDEA3" w:rsidR="000B2DDC" w:rsidRDefault="00A94B7B" w:rsidP="0076159A">
      <w:pPr>
        <w:pStyle w:val="ECCTDCaptions"/>
      </w:pPr>
      <w:r>
        <w:t xml:space="preserve">Figure </w:t>
      </w:r>
      <w:r w:rsidR="00B264D6">
        <w:t>5</w:t>
      </w:r>
      <w:r>
        <w:t xml:space="preserve">: </w:t>
      </w:r>
      <w:r w:rsidR="00F26D8F">
        <w:t>Showcase of Wall Follower</w:t>
      </w:r>
      <w:r w:rsidR="00B264D6">
        <w:t xml:space="preserve"> [5]</w:t>
      </w:r>
    </w:p>
    <w:p w14:paraId="332ED968" w14:textId="70D83837" w:rsidR="00C22208" w:rsidRPr="00F640FA" w:rsidRDefault="00E25E61" w:rsidP="00C22208">
      <w:pPr>
        <w:pStyle w:val="ECCTDSECTION"/>
      </w:pPr>
      <w:r>
        <w:t>3</w:t>
      </w:r>
      <w:r w:rsidR="00C22208">
        <w:tab/>
      </w:r>
      <w:proofErr w:type="gramStart"/>
      <w:r w:rsidR="00C22208">
        <w:t>IMPLEMENTATION</w:t>
      </w:r>
      <w:proofErr w:type="gramEnd"/>
    </w:p>
    <w:p w14:paraId="6E634112" w14:textId="77777777" w:rsidR="00FF0408" w:rsidRPr="00812B8D" w:rsidRDefault="00FE12F2" w:rsidP="00812B8D">
      <w:pPr>
        <w:pStyle w:val="ECCTDFirstPar"/>
      </w:pPr>
      <w:r w:rsidRPr="00812B8D">
        <w:t>This section provides a</w:t>
      </w:r>
      <w:r w:rsidR="00AB2FE5" w:rsidRPr="00812B8D">
        <w:t xml:space="preserve">n </w:t>
      </w:r>
      <w:r w:rsidRPr="00812B8D">
        <w:t xml:space="preserve">overview of the implementation process for the algorithms, including the </w:t>
      </w:r>
      <w:r w:rsidR="00EC0787" w:rsidRPr="00812B8D">
        <w:t>decision making</w:t>
      </w:r>
      <w:r w:rsidRPr="00812B8D">
        <w:t xml:space="preserve"> behind the choice of technologies, and the integration of the </w:t>
      </w:r>
      <w:r w:rsidR="00BA179F" w:rsidRPr="00812B8D">
        <w:t>frontend</w:t>
      </w:r>
      <w:r w:rsidRPr="00812B8D">
        <w:t xml:space="preserve"> and backend components. We will discuss the maze generation, visualization methods, and the specific reasons for </w:t>
      </w:r>
      <w:r w:rsidRPr="00812B8D">
        <w:t>selecting the technologies used to build and optimize the system.</w:t>
      </w:r>
    </w:p>
    <w:p w14:paraId="44E78DD0" w14:textId="3F81B756" w:rsidR="00FF0408" w:rsidRDefault="00FF0408" w:rsidP="00812B8D">
      <w:pPr>
        <w:pStyle w:val="ECCTDMainText"/>
      </w:pPr>
      <w:r>
        <w:t>All code used is publicly available in these GitHub repositories:</w:t>
      </w:r>
    </w:p>
    <w:p w14:paraId="6204CA34" w14:textId="77777777" w:rsidR="00FF0408" w:rsidRPr="00FF0408" w:rsidRDefault="00FF0408" w:rsidP="00FF0408">
      <w:pPr>
        <w:pStyle w:val="ECCTDCaptions"/>
        <w:numPr>
          <w:ilvl w:val="0"/>
          <w:numId w:val="9"/>
        </w:numPr>
        <w:ind w:left="426"/>
        <w:jc w:val="both"/>
        <w:rPr>
          <w:rStyle w:val="Hyperlink"/>
          <w:color w:val="auto"/>
          <w:u w:val="none"/>
        </w:rPr>
      </w:pPr>
      <w:hyperlink r:id="rId12" w:history="1">
        <w:r w:rsidRPr="00EE3D1A">
          <w:rPr>
            <w:rStyle w:val="Hyperlink"/>
          </w:rPr>
          <w:t>https://github.com/hundap/pathfinding_algorithms_visualizer</w:t>
        </w:r>
      </w:hyperlink>
    </w:p>
    <w:p w14:paraId="6E5EC63A" w14:textId="4E67A8B3" w:rsidR="00FF0408" w:rsidRDefault="00FF0408" w:rsidP="00FF0408">
      <w:pPr>
        <w:pStyle w:val="ECCTDCaptions"/>
        <w:numPr>
          <w:ilvl w:val="0"/>
          <w:numId w:val="9"/>
        </w:numPr>
        <w:ind w:left="426"/>
        <w:jc w:val="both"/>
      </w:pPr>
      <w:hyperlink r:id="rId13" w:history="1">
        <w:r w:rsidRPr="0018787C">
          <w:rPr>
            <w:rStyle w:val="Hyperlink"/>
          </w:rPr>
          <w:t>https://github.com/hundap/pathfinding_algorithms_test_runner</w:t>
        </w:r>
      </w:hyperlink>
    </w:p>
    <w:p w14:paraId="7E9ADD7E" w14:textId="641AED32" w:rsidR="00E25E61" w:rsidRDefault="00B01B59" w:rsidP="0076159A">
      <w:pPr>
        <w:pStyle w:val="ECCTDSubsection"/>
      </w:pPr>
      <w:proofErr w:type="gramStart"/>
      <w:r>
        <w:t>3</w:t>
      </w:r>
      <w:r w:rsidR="00E25E61">
        <w:t>.1  Generating</w:t>
      </w:r>
      <w:proofErr w:type="gramEnd"/>
      <w:r w:rsidR="00E25E61">
        <w:t xml:space="preserve"> and Visualizing Mazes</w:t>
      </w:r>
    </w:p>
    <w:p w14:paraId="76A0775B" w14:textId="77777777" w:rsidR="00E25E61" w:rsidRPr="00812B8D" w:rsidRDefault="00E25E61" w:rsidP="00812B8D">
      <w:pPr>
        <w:pStyle w:val="ECCTDFirstPar"/>
      </w:pPr>
      <w:r w:rsidRPr="00812B8D">
        <w:t xml:space="preserve">The maze generation and visualization process </w:t>
      </w:r>
      <w:proofErr w:type="gramStart"/>
      <w:r w:rsidRPr="00812B8D">
        <w:t>involves</w:t>
      </w:r>
      <w:proofErr w:type="gramEnd"/>
      <w:r w:rsidRPr="00812B8D">
        <w:t xml:space="preserve"> both frontend and backend components to efficiently create and display maze data.</w:t>
      </w:r>
    </w:p>
    <w:p w14:paraId="2BDCD8B0" w14:textId="0662CF9B" w:rsidR="00480BD5" w:rsidRDefault="00E25E61" w:rsidP="00812B8D">
      <w:pPr>
        <w:pStyle w:val="ECCTDMainText"/>
        <w:rPr>
          <w:lang w:val="en-GB"/>
        </w:rPr>
      </w:pPr>
      <w:r w:rsidRPr="00E25E61">
        <w:rPr>
          <w:lang w:val="en-GB"/>
        </w:rPr>
        <w:t xml:space="preserve">The frontend of our application is built with React.js, which allows us to dynamically visualize the algorithms' progress through the maze. </w:t>
      </w:r>
      <w:proofErr w:type="spellStart"/>
      <w:r w:rsidRPr="00E25E61">
        <w:rPr>
          <w:lang w:val="en-GB"/>
        </w:rPr>
        <w:t>React’s</w:t>
      </w:r>
      <w:proofErr w:type="spellEnd"/>
      <w:r w:rsidRPr="00E25E61">
        <w:rPr>
          <w:lang w:val="en-GB"/>
        </w:rPr>
        <w:t xml:space="preserve"> state management </w:t>
      </w:r>
      <w:r>
        <w:rPr>
          <w:lang w:val="en-GB"/>
        </w:rPr>
        <w:t>allows us to update</w:t>
      </w:r>
      <w:r w:rsidRPr="00E25E61">
        <w:rPr>
          <w:lang w:val="en-GB"/>
        </w:rPr>
        <w:t xml:space="preserve"> </w:t>
      </w:r>
      <w:r>
        <w:rPr>
          <w:lang w:val="en-GB"/>
        </w:rPr>
        <w:t xml:space="preserve">the algorithms’ work </w:t>
      </w:r>
      <w:r w:rsidRPr="00E25E61">
        <w:rPr>
          <w:lang w:val="en-GB"/>
        </w:rPr>
        <w:t>through the maze step-by-step. The frontend interacts with a Go-based API to request maze data and display results to the user.</w:t>
      </w:r>
    </w:p>
    <w:p w14:paraId="785BDD85" w14:textId="3D77DD74" w:rsidR="00FF0408" w:rsidRDefault="00C54F00" w:rsidP="00812B8D">
      <w:pPr>
        <w:pStyle w:val="ECCTDMainText"/>
      </w:pPr>
      <w:r w:rsidRPr="00C54F00">
        <w:t>The backend is built with Go, chosen for its speed and concurrency capabilities. Go’s efficient perfor</w:t>
      </w:r>
      <w:r w:rsidR="00645C42">
        <w:softHyphen/>
      </w:r>
      <w:r w:rsidRPr="00C54F00">
        <w:t>mance and ability to handle multiple threads si</w:t>
      </w:r>
      <w:r w:rsidR="00645C42">
        <w:softHyphen/>
      </w:r>
      <w:r w:rsidRPr="00C54F00">
        <w:t>mul</w:t>
      </w:r>
      <w:r w:rsidR="00645C42">
        <w:softHyphen/>
      </w:r>
      <w:r w:rsidRPr="00C54F00">
        <w:t>taneous</w:t>
      </w:r>
      <w:r w:rsidR="00645C42">
        <w:softHyphen/>
      </w:r>
      <w:r w:rsidRPr="00C54F00">
        <w:t>ly through goroutines make it well-suited for processing maze generation and solving algorithms. This concurrency allows the application to perform multiple tasks in parallel, significantly improving execution times and overall efficiency.</w:t>
      </w:r>
    </w:p>
    <w:p w14:paraId="57A4710F" w14:textId="285C4F53" w:rsidR="00DC4ADB" w:rsidRDefault="00DC4ADB" w:rsidP="00812B8D">
      <w:pPr>
        <w:pStyle w:val="ECCTDMainText"/>
      </w:pPr>
      <w:r w:rsidRPr="00DC4ADB">
        <w:t>Upon receiving the maze data from the API, the frontend updates the visual representation of the maze. This includes mapping the grid data to visual elements and displaying the start and end nodes for each algorithm</w:t>
      </w:r>
      <w:r>
        <w:t>.</w:t>
      </w:r>
    </w:p>
    <w:p w14:paraId="4A00CAB8" w14:textId="79198CAD" w:rsidR="00645C42" w:rsidRDefault="00031698" w:rsidP="0076159A">
      <w:pPr>
        <w:pStyle w:val="ECCTDFigure"/>
      </w:pPr>
      <w:r w:rsidRPr="00031698">
        <w:drawing>
          <wp:inline distT="0" distB="0" distL="0" distR="0" wp14:anchorId="6436C407" wp14:editId="60CC1F4E">
            <wp:extent cx="2807970" cy="1958340"/>
            <wp:effectExtent l="0" t="0" r="0" b="3810"/>
            <wp:docPr id="206561239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12392" name="Picture 1" descr="A screenshot of a game&#10;&#10;Description automatically generated"/>
                    <pic:cNvPicPr/>
                  </pic:nvPicPr>
                  <pic:blipFill>
                    <a:blip r:embed="rId14"/>
                    <a:stretch>
                      <a:fillRect/>
                    </a:stretch>
                  </pic:blipFill>
                  <pic:spPr>
                    <a:xfrm>
                      <a:off x="0" y="0"/>
                      <a:ext cx="2807970" cy="1958340"/>
                    </a:xfrm>
                    <a:prstGeom prst="rect">
                      <a:avLst/>
                    </a:prstGeom>
                  </pic:spPr>
                </pic:pic>
              </a:graphicData>
            </a:graphic>
          </wp:inline>
        </w:drawing>
      </w:r>
    </w:p>
    <w:p w14:paraId="63E21011" w14:textId="0C7FC117" w:rsidR="00645C42" w:rsidRDefault="00645C42" w:rsidP="0076159A">
      <w:pPr>
        <w:pStyle w:val="ECCTDCaptions"/>
      </w:pPr>
      <w:r>
        <w:t xml:space="preserve">Figure </w:t>
      </w:r>
      <w:r w:rsidR="00E76DD1">
        <w:t>6</w:t>
      </w:r>
      <w:r>
        <w:t xml:space="preserve">: </w:t>
      </w:r>
      <w:r>
        <w:t>Closeup of a Maze Grid</w:t>
      </w:r>
      <w:r w:rsidR="00E76DD1">
        <w:t xml:space="preserve"> after API Response</w:t>
      </w:r>
    </w:p>
    <w:p w14:paraId="1FA5ACF9" w14:textId="4B4DF70F" w:rsidR="00B01B59" w:rsidRDefault="00B01B59" w:rsidP="00B01B59">
      <w:pPr>
        <w:pStyle w:val="ECCTDCaptions"/>
        <w:jc w:val="both"/>
        <w:rPr>
          <w:b/>
        </w:rPr>
      </w:pPr>
      <w:proofErr w:type="gramStart"/>
      <w:r>
        <w:rPr>
          <w:b/>
        </w:rPr>
        <w:t>3</w:t>
      </w:r>
      <w:r w:rsidRPr="00B01B59">
        <w:rPr>
          <w:b/>
        </w:rPr>
        <w:t>.1.</w:t>
      </w:r>
      <w:r w:rsidR="00C9403D">
        <w:rPr>
          <w:b/>
        </w:rPr>
        <w:t>1</w:t>
      </w:r>
      <w:r w:rsidRPr="00B01B59">
        <w:rPr>
          <w:b/>
        </w:rPr>
        <w:t xml:space="preserve">  </w:t>
      </w:r>
      <w:r w:rsidR="00C9403D">
        <w:rPr>
          <w:b/>
        </w:rPr>
        <w:t>The</w:t>
      </w:r>
      <w:proofErr w:type="gramEnd"/>
      <w:r w:rsidR="00C9403D">
        <w:rPr>
          <w:b/>
        </w:rPr>
        <w:t xml:space="preserve"> Problem of Generating Mazes</w:t>
      </w:r>
    </w:p>
    <w:p w14:paraId="1F67503C" w14:textId="77777777" w:rsidR="00C9403D" w:rsidRDefault="00C9403D" w:rsidP="00812B8D">
      <w:pPr>
        <w:pStyle w:val="ECCTDFirstPar"/>
        <w:rPr>
          <w:lang w:val="en-GB"/>
        </w:rPr>
      </w:pPr>
      <w:r w:rsidRPr="00C9403D">
        <w:rPr>
          <w:lang w:val="en-GB"/>
        </w:rPr>
        <w:t>Maze generation poses unique challenges, especially when aiming to create mazes that are both complex and solvable. In our implementation, we used a recursive backtracker algorithm, which is a variant of Depth-First Search (DFS) tailored for maze generation. This method efficiently creates mazes by recursively carving paths through a grid, ensuring that the resulting maze has a single, continuous path between any two points</w:t>
      </w:r>
      <w:r>
        <w:rPr>
          <w:lang w:val="en-GB"/>
        </w:rPr>
        <w:t>.</w:t>
      </w:r>
    </w:p>
    <w:p w14:paraId="135BC533" w14:textId="7146B9FE" w:rsidR="00C9403D" w:rsidRDefault="00C9403D" w:rsidP="00812B8D">
      <w:pPr>
        <w:pStyle w:val="ECCTDMainText"/>
        <w:rPr>
          <w:lang w:val="en-GB"/>
        </w:rPr>
      </w:pPr>
      <w:r w:rsidRPr="00C9403D">
        <w:rPr>
          <w:lang w:val="en-GB"/>
        </w:rPr>
        <w:t>To introduce variability and complexity, we added randomness to the algorithm. Specifically, after gen</w:t>
      </w:r>
      <w:r w:rsidR="00645C42">
        <w:rPr>
          <w:lang w:val="en-GB"/>
        </w:rPr>
        <w:softHyphen/>
      </w:r>
      <w:r w:rsidRPr="00C9403D">
        <w:rPr>
          <w:lang w:val="en-GB"/>
        </w:rPr>
        <w:t xml:space="preserve">erating the initial maze layout, we optionally remove a percentage of the internal walls. This process results in mazes with multiple possible paths, </w:t>
      </w:r>
      <w:r w:rsidR="00645C42">
        <w:rPr>
          <w:lang w:val="en-GB"/>
        </w:rPr>
        <w:t>allowing us to test the algorithms’ ability to find the most optimal paths</w:t>
      </w:r>
      <w:r w:rsidRPr="00C9403D">
        <w:rPr>
          <w:lang w:val="en-GB"/>
        </w:rPr>
        <w:t>.</w:t>
      </w:r>
      <w:r>
        <w:rPr>
          <w:lang w:val="en-GB"/>
        </w:rPr>
        <w:t xml:space="preserve"> In addition, there is a 20 percent chance for the algorithm to backtrack and start carving a new path, which helps us avoid having a maze with a single path stretching through every node in the maze.</w:t>
      </w:r>
    </w:p>
    <w:p w14:paraId="68F342D3" w14:textId="00AEA962" w:rsidR="00863823" w:rsidRDefault="00C9403D" w:rsidP="00812B8D">
      <w:pPr>
        <w:pStyle w:val="ECCTDMainText"/>
        <w:rPr>
          <w:lang w:val="en-GB"/>
        </w:rPr>
      </w:pPr>
      <w:r w:rsidRPr="00C9403D">
        <w:rPr>
          <w:lang w:val="en-GB"/>
        </w:rPr>
        <w:t xml:space="preserve">Additionally, we restricted our maze dimensions to odd numbers. This choice is crucial because even-numbered mazes would lead to two central columns and rows, complicating </w:t>
      </w:r>
      <w:r w:rsidR="00D32C00">
        <w:rPr>
          <w:lang w:val="en-GB"/>
        </w:rPr>
        <w:t>the maze generation</w:t>
      </w:r>
      <w:r w:rsidRPr="00C9403D">
        <w:rPr>
          <w:lang w:val="en-GB"/>
        </w:rPr>
        <w:t>. By using odd dimensions, we ensure a single central cell, simplifying the design and making the maze easier to manage.</w:t>
      </w:r>
    </w:p>
    <w:p w14:paraId="58A31F50" w14:textId="0A361323" w:rsidR="00863823" w:rsidRDefault="00863823" w:rsidP="00863823">
      <w:pPr>
        <w:pStyle w:val="ECCTDSubsubsection"/>
      </w:pPr>
      <w:proofErr w:type="gramStart"/>
      <w:r>
        <w:t>3.2  Algorithm</w:t>
      </w:r>
      <w:proofErr w:type="gramEnd"/>
      <w:r>
        <w:t xml:space="preserve"> Implementations</w:t>
      </w:r>
    </w:p>
    <w:p w14:paraId="6C5FA0A4" w14:textId="17300830" w:rsidR="005C39BD" w:rsidRPr="00812B8D" w:rsidRDefault="00A3723D" w:rsidP="00812B8D">
      <w:pPr>
        <w:pStyle w:val="ECCTDFirstPar"/>
      </w:pPr>
      <w:r w:rsidRPr="00812B8D">
        <w:t>All algorithms were implemented</w:t>
      </w:r>
      <w:r w:rsidR="003A1F81" w:rsidRPr="00812B8D">
        <w:t xml:space="preserve"> according to the theoretical descriptions provided earlier. They were implemented</w:t>
      </w:r>
      <w:r w:rsidRPr="00812B8D">
        <w:t xml:space="preserve"> in Go due to its performance advantages and efficient concurrency features.</w:t>
      </w:r>
    </w:p>
    <w:p w14:paraId="281DE5FD" w14:textId="40A24FD3" w:rsidR="00FF0408" w:rsidRDefault="00A3723D" w:rsidP="00812B8D">
      <w:pPr>
        <w:pStyle w:val="ECCTDMainText"/>
        <w:rPr>
          <w:lang w:val="en-GB"/>
        </w:rPr>
      </w:pPr>
      <w:r w:rsidRPr="00A3723D">
        <w:rPr>
          <w:lang w:val="en-GB"/>
        </w:rPr>
        <w:t>Dijkstra’s Algorithm and A* both leverage a priority queue to manage and efficiently track nodes based on their distance or heuristic values.</w:t>
      </w:r>
      <w:r w:rsidR="00ED7CA7">
        <w:rPr>
          <w:lang w:val="en-GB"/>
        </w:rPr>
        <w:t xml:space="preserve"> The other algorithms rely on Golang’s built-in queue, stack data structures to manage nodes while solving the maze.</w:t>
      </w:r>
    </w:p>
    <w:p w14:paraId="299937D7" w14:textId="2DF26597" w:rsidR="00DB5E42" w:rsidRPr="00FF0408" w:rsidRDefault="00C40466" w:rsidP="00812B8D">
      <w:pPr>
        <w:pStyle w:val="ECCTDMainText"/>
        <w:rPr>
          <w:lang w:val="en-GB"/>
        </w:rPr>
      </w:pPr>
      <w:r w:rsidRPr="00C40466">
        <w:t>An interesting aspect of the implementation is the Wall Follower algorithm. While its logic is simple</w:t>
      </w:r>
      <w:r>
        <w:t xml:space="preserve"> - </w:t>
      </w:r>
      <w:r w:rsidRPr="00C40466">
        <w:t>just follow the wall</w:t>
      </w:r>
      <w:r>
        <w:t xml:space="preserve"> - </w:t>
      </w:r>
      <w:r w:rsidRPr="00C40466">
        <w:t xml:space="preserve">it presented unique challenges. </w:t>
      </w:r>
      <w:r w:rsidRPr="00C40466">
        <w:lastRenderedPageBreak/>
        <w:t xml:space="preserve">Specifically, accurately tracking the direction in the maze was tricky. For example, turning left can mean different movements depending on your perspective, </w:t>
      </w:r>
      <w:r w:rsidR="00DF0757" w:rsidRPr="00DF0757">
        <w:t>making the implementation more challenging than an</w:t>
      </w:r>
      <w:r w:rsidR="00CD2E84">
        <w:softHyphen/>
      </w:r>
      <w:r w:rsidR="00DF0757" w:rsidRPr="00DF0757">
        <w:t>ti</w:t>
      </w:r>
      <w:r w:rsidR="00CD2E84">
        <w:softHyphen/>
      </w:r>
      <w:r w:rsidR="00DF0757" w:rsidRPr="00DF0757">
        <w:t>ci</w:t>
      </w:r>
      <w:r w:rsidR="00CD2E84">
        <w:softHyphen/>
      </w:r>
      <w:r w:rsidR="00DF0757" w:rsidRPr="00DF0757">
        <w:t>pated.</w:t>
      </w:r>
    </w:p>
    <w:p w14:paraId="0D820914" w14:textId="30BBC2C3" w:rsidR="00DB5E42" w:rsidRDefault="00DB5E42" w:rsidP="00812B8D">
      <w:pPr>
        <w:pStyle w:val="ECCTDMainText"/>
      </w:pPr>
      <w:r>
        <w:t xml:space="preserve">So </w:t>
      </w:r>
      <w:r w:rsidR="006A3521">
        <w:t>again,</w:t>
      </w:r>
      <w:r>
        <w:t xml:space="preserve"> the Frontend makes an API request to fetch the solutions and metrics, and the API sends the data back. The data is then interpreted by the animation functions and </w:t>
      </w:r>
      <w:r w:rsidR="00B615BE">
        <w:t>animated on the Frontend.</w:t>
      </w:r>
    </w:p>
    <w:p w14:paraId="3B6E0C31" w14:textId="7E517F7B" w:rsidR="009D16B3" w:rsidRDefault="00744F9A" w:rsidP="0076159A">
      <w:pPr>
        <w:pStyle w:val="ECCTDFigure"/>
      </w:pPr>
      <w:r w:rsidRPr="00744F9A">
        <w:drawing>
          <wp:inline distT="0" distB="0" distL="0" distR="0" wp14:anchorId="2F903251" wp14:editId="40F12627">
            <wp:extent cx="2807970" cy="1690370"/>
            <wp:effectExtent l="0" t="0" r="0" b="5080"/>
            <wp:docPr id="173954654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46540" name="Picture 1" descr="A screenshot of a game&#10;&#10;Description automatically generated"/>
                    <pic:cNvPicPr/>
                  </pic:nvPicPr>
                  <pic:blipFill>
                    <a:blip r:embed="rId15"/>
                    <a:stretch>
                      <a:fillRect/>
                    </a:stretch>
                  </pic:blipFill>
                  <pic:spPr>
                    <a:xfrm>
                      <a:off x="0" y="0"/>
                      <a:ext cx="2807970" cy="1690370"/>
                    </a:xfrm>
                    <a:prstGeom prst="rect">
                      <a:avLst/>
                    </a:prstGeom>
                  </pic:spPr>
                </pic:pic>
              </a:graphicData>
            </a:graphic>
          </wp:inline>
        </w:drawing>
      </w:r>
    </w:p>
    <w:p w14:paraId="2C432B39" w14:textId="32FE4CF7" w:rsidR="009D16B3" w:rsidRPr="0076159A" w:rsidRDefault="009D16B3" w:rsidP="0076159A">
      <w:pPr>
        <w:pStyle w:val="ECCTDCaptions"/>
      </w:pPr>
      <w:r w:rsidRPr="0076159A">
        <w:t xml:space="preserve">Figure </w:t>
      </w:r>
      <w:r w:rsidR="00E76DD1">
        <w:t>7</w:t>
      </w:r>
      <w:r w:rsidRPr="0076159A">
        <w:t xml:space="preserve">: </w:t>
      </w:r>
      <w:r w:rsidRPr="0076159A">
        <w:t>Closeup of a Solved Maze Grid</w:t>
      </w:r>
    </w:p>
    <w:p w14:paraId="03DA7A20" w14:textId="3914D491" w:rsidR="00DB5E42" w:rsidRDefault="00DB5E42" w:rsidP="00DB5E42">
      <w:pPr>
        <w:pStyle w:val="ECCTDSECTION"/>
      </w:pPr>
      <w:r>
        <w:t>4</w:t>
      </w:r>
      <w:r>
        <w:tab/>
      </w:r>
      <w:proofErr w:type="gramStart"/>
      <w:r w:rsidR="00B26D5F">
        <w:t>COMPARISON</w:t>
      </w:r>
      <w:proofErr w:type="gramEnd"/>
    </w:p>
    <w:p w14:paraId="41A1DEA7" w14:textId="0C877B74" w:rsidR="002E7915" w:rsidRPr="002E7915" w:rsidRDefault="002E7915" w:rsidP="00283688">
      <w:pPr>
        <w:pStyle w:val="ECCTDFirstPar"/>
      </w:pPr>
      <w:r>
        <w:t>In this section, we analyze the performance of the algorithms both theoretically and empirically. We compare their theoretical time complexities and compare and present the results from our testing across four different machines.</w:t>
      </w:r>
    </w:p>
    <w:p w14:paraId="3D340A6B" w14:textId="1E990021" w:rsidR="002E7915" w:rsidRDefault="002E7915" w:rsidP="0073729B">
      <w:pPr>
        <w:pStyle w:val="ECCTDSubsection"/>
      </w:pPr>
      <w:proofErr w:type="gramStart"/>
      <w:r>
        <w:t>4.1  Theoretical</w:t>
      </w:r>
      <w:proofErr w:type="gramEnd"/>
      <w:r>
        <w:t xml:space="preserve"> Time Complexity</w:t>
      </w:r>
    </w:p>
    <w:p w14:paraId="0214CF0D" w14:textId="47301AD6" w:rsidR="002E7915" w:rsidRPr="00283688" w:rsidRDefault="002E7915" w:rsidP="00283688">
      <w:pPr>
        <w:pStyle w:val="ECCTDFirstPar"/>
      </w:pPr>
      <w:r w:rsidRPr="00283688">
        <w:t>The theoretical time complexities for the algo</w:t>
      </w:r>
      <w:r w:rsidR="00CD2E84" w:rsidRPr="00283688">
        <w:softHyphen/>
      </w:r>
      <w:r w:rsidRPr="00283688">
        <w:t>rithms are as follows:</w:t>
      </w:r>
    </w:p>
    <w:p w14:paraId="2E18E225" w14:textId="5078FBCF" w:rsidR="002E7915" w:rsidRPr="002E7915" w:rsidRDefault="002E7915" w:rsidP="00365BB5">
      <w:pPr>
        <w:pStyle w:val="ECCTDFirstPar"/>
        <w:numPr>
          <w:ilvl w:val="0"/>
          <w:numId w:val="10"/>
        </w:numPr>
        <w:ind w:left="426"/>
      </w:pPr>
      <w:r>
        <w:t xml:space="preserve">Dijkstra’s Algorithm: </w:t>
      </w:r>
      <m:oMath>
        <m:r>
          <w:rPr>
            <w:rFonts w:ascii="Cambria Math" w:hAnsi="Cambria Math"/>
          </w:rPr>
          <m:t>O</m:t>
        </m:r>
        <m:d>
          <m:dPr>
            <m:ctrlPr>
              <w:rPr>
                <w:rFonts w:ascii="Cambria Math" w:hAnsi="Cambria Math"/>
                <w:i/>
              </w:rPr>
            </m:ctrlPr>
          </m:dPr>
          <m:e>
            <m:r>
              <w:rPr>
                <w:rFonts w:ascii="Cambria Math" w:hAnsi="Cambria Math"/>
              </w:rPr>
              <m:t xml:space="preserve">E + V </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e>
        </m:d>
      </m:oMath>
      <w:r>
        <w:t xml:space="preserve">, where </w:t>
      </w:r>
      <m:oMath>
        <m:r>
          <w:rPr>
            <w:rFonts w:ascii="Cambria Math" w:hAnsi="Cambria Math"/>
          </w:rPr>
          <m:t>V</m:t>
        </m:r>
      </m:oMath>
      <w:r>
        <w:t xml:space="preserve"> is the number of vertices (nodes) and </w:t>
      </w:r>
      <m:oMath>
        <m:r>
          <w:rPr>
            <w:rFonts w:ascii="Cambria Math" w:hAnsi="Cambria Math"/>
          </w:rPr>
          <m:t>E</m:t>
        </m:r>
      </m:oMath>
      <w:r>
        <w:t xml:space="preserve"> is the number of edges.</w:t>
      </w:r>
    </w:p>
    <w:p w14:paraId="7553AA0D" w14:textId="4A8003DD" w:rsidR="002E7915" w:rsidRPr="002E7915" w:rsidRDefault="002E7915" w:rsidP="00365BB5">
      <w:pPr>
        <w:pStyle w:val="ECCTDFirstPar"/>
        <w:numPr>
          <w:ilvl w:val="0"/>
          <w:numId w:val="10"/>
        </w:numPr>
        <w:ind w:left="426"/>
      </w:pPr>
      <w:r>
        <w:t xml:space="preserve">A*: </w:t>
      </w:r>
      <m:oMath>
        <m:r>
          <w:rPr>
            <w:rFonts w:ascii="Cambria Math" w:hAnsi="Cambria Math"/>
          </w:rPr>
          <m:t>O</m:t>
        </m:r>
        <m:d>
          <m:dPr>
            <m:ctrlPr>
              <w:rPr>
                <w:rFonts w:ascii="Cambria Math" w:hAnsi="Cambria Math"/>
                <w:i/>
              </w:rPr>
            </m:ctrlPr>
          </m:dPr>
          <m:e>
            <m:r>
              <w:rPr>
                <w:rFonts w:ascii="Cambria Math" w:hAnsi="Cambria Math"/>
              </w:rPr>
              <m:t>E</m:t>
            </m:r>
          </m:e>
        </m:d>
      </m:oMath>
      <w:r>
        <w:t xml:space="preserve"> is the worst case, but typically </w:t>
      </w:r>
      <m:oMath>
        <m:r>
          <w:rPr>
            <w:rFonts w:ascii="Cambria Math" w:hAnsi="Cambria Math"/>
          </w:rPr>
          <m:t>O</m:t>
        </m:r>
        <m:d>
          <m:dPr>
            <m:ctrlPr>
              <w:rPr>
                <w:rFonts w:ascii="Cambria Math" w:hAnsi="Cambria Math"/>
                <w:i/>
              </w:rPr>
            </m:ctrlPr>
          </m:dPr>
          <m:e>
            <m:r>
              <w:rPr>
                <w:rFonts w:ascii="Cambria Math" w:hAnsi="Cambria Math"/>
              </w:rPr>
              <m:t xml:space="preserve">V </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e>
        </m:d>
      </m:oMath>
      <w:r>
        <w:t xml:space="preserve"> with an efficient priority queue, where </w:t>
      </w:r>
      <m:oMath>
        <m:r>
          <w:rPr>
            <w:rFonts w:ascii="Cambria Math" w:hAnsi="Cambria Math"/>
          </w:rPr>
          <m:t>V</m:t>
        </m:r>
      </m:oMath>
      <w:r>
        <w:t xml:space="preserve"> is the number of vertices (nodes) and </w:t>
      </w:r>
      <m:oMath>
        <m:r>
          <w:rPr>
            <w:rFonts w:ascii="Cambria Math" w:hAnsi="Cambria Math"/>
          </w:rPr>
          <m:t>E</m:t>
        </m:r>
      </m:oMath>
      <w:r>
        <w:t xml:space="preserve"> is the number of edges. The performance of A* heavily depends on the heuristic used.</w:t>
      </w:r>
    </w:p>
    <w:p w14:paraId="03D321CD" w14:textId="2CA9D3D1" w:rsidR="002E7915" w:rsidRDefault="00B26D5F" w:rsidP="00365BB5">
      <w:pPr>
        <w:pStyle w:val="ECCTDFirstPar"/>
        <w:numPr>
          <w:ilvl w:val="0"/>
          <w:numId w:val="10"/>
        </w:numPr>
        <w:ind w:left="426"/>
      </w:pPr>
      <w:r>
        <w:t xml:space="preserve">BFS: </w:t>
      </w:r>
      <m:oMath>
        <m:r>
          <w:rPr>
            <w:rFonts w:ascii="Cambria Math" w:hAnsi="Cambria Math"/>
          </w:rPr>
          <m:t>O</m:t>
        </m:r>
        <m:d>
          <m:dPr>
            <m:ctrlPr>
              <w:rPr>
                <w:rFonts w:ascii="Cambria Math" w:hAnsi="Cambria Math"/>
                <w:i/>
              </w:rPr>
            </m:ctrlPr>
          </m:dPr>
          <m:e>
            <m:r>
              <w:rPr>
                <w:rFonts w:ascii="Cambria Math" w:hAnsi="Cambria Math"/>
              </w:rPr>
              <m:t>V + E</m:t>
            </m:r>
          </m:e>
        </m:d>
      </m:oMath>
      <w:r>
        <w:t xml:space="preserve">, </w:t>
      </w:r>
      <w:r w:rsidRPr="00B26D5F">
        <w:t xml:space="preserve">where </w:t>
      </w:r>
      <m:oMath>
        <m:r>
          <w:rPr>
            <w:rFonts w:ascii="Cambria Math" w:hAnsi="Cambria Math"/>
          </w:rPr>
          <m:t>V</m:t>
        </m:r>
      </m:oMath>
      <w:r w:rsidRPr="00B26D5F">
        <w:t> is the number of vertices (nodes) and</w:t>
      </w:r>
      <w:r>
        <w:t xml:space="preserve"> </w:t>
      </w:r>
      <m:oMath>
        <m:r>
          <w:rPr>
            <w:rFonts w:ascii="Cambria Math" w:hAnsi="Cambria Math"/>
          </w:rPr>
          <m:t>E</m:t>
        </m:r>
      </m:oMath>
      <w:r w:rsidRPr="00B26D5F">
        <w:t xml:space="preserve"> is the number of edges</w:t>
      </w:r>
    </w:p>
    <w:p w14:paraId="66B2C683" w14:textId="05FC55BC" w:rsidR="00B26D5F" w:rsidRDefault="00B26D5F" w:rsidP="00365BB5">
      <w:pPr>
        <w:pStyle w:val="ECCTDFirstPar"/>
        <w:numPr>
          <w:ilvl w:val="0"/>
          <w:numId w:val="10"/>
        </w:numPr>
        <w:ind w:left="426"/>
      </w:pPr>
      <w:r>
        <w:lastRenderedPageBreak/>
        <w:t xml:space="preserve">DFS: </w:t>
      </w:r>
      <m:oMath>
        <m:r>
          <w:rPr>
            <w:rFonts w:ascii="Cambria Math" w:hAnsi="Cambria Math"/>
          </w:rPr>
          <m:t>O</m:t>
        </m:r>
        <m:d>
          <m:dPr>
            <m:ctrlPr>
              <w:rPr>
                <w:rFonts w:ascii="Cambria Math" w:hAnsi="Cambria Math"/>
                <w:i/>
              </w:rPr>
            </m:ctrlPr>
          </m:dPr>
          <m:e>
            <m:r>
              <w:rPr>
                <w:rFonts w:ascii="Cambria Math" w:hAnsi="Cambria Math"/>
              </w:rPr>
              <m:t>V + E</m:t>
            </m:r>
          </m:e>
        </m:d>
      </m:oMath>
      <w:r>
        <w:t xml:space="preserve">, </w:t>
      </w:r>
      <w:r w:rsidRPr="00B26D5F">
        <w:t xml:space="preserve">where </w:t>
      </w:r>
      <m:oMath>
        <m:r>
          <w:rPr>
            <w:rFonts w:ascii="Cambria Math" w:hAnsi="Cambria Math"/>
          </w:rPr>
          <m:t>V</m:t>
        </m:r>
      </m:oMath>
      <w:r w:rsidRPr="00B26D5F">
        <w:t> is the number of vertices (nodes) and</w:t>
      </w:r>
      <w:r>
        <w:t xml:space="preserve"> </w:t>
      </w:r>
      <m:oMath>
        <m:r>
          <w:rPr>
            <w:rFonts w:ascii="Cambria Math" w:hAnsi="Cambria Math"/>
          </w:rPr>
          <m:t>E</m:t>
        </m:r>
      </m:oMath>
      <w:r w:rsidRPr="00B26D5F">
        <w:t xml:space="preserve"> is the number of edges</w:t>
      </w:r>
    </w:p>
    <w:p w14:paraId="104E988A" w14:textId="7D2983BB" w:rsidR="00E022F8" w:rsidRDefault="00B26D5F" w:rsidP="00365BB5">
      <w:pPr>
        <w:pStyle w:val="ECCTDFirstPar"/>
        <w:numPr>
          <w:ilvl w:val="0"/>
          <w:numId w:val="10"/>
        </w:numPr>
        <w:ind w:left="426"/>
      </w:pPr>
      <w:r>
        <w:t>Wall Follower: Wall Follower’s time complexity is less straightforward to quantify since its dependent on the maze’s layout and the chosen strategy (either going left or right). It will solve some mazes incredibly quickly and others incredibly slowly.</w:t>
      </w:r>
    </w:p>
    <w:p w14:paraId="360CD1FB" w14:textId="31AAA94B" w:rsidR="00E022F8" w:rsidRPr="00B26D5F" w:rsidRDefault="00E022F8" w:rsidP="00283688">
      <w:pPr>
        <w:pStyle w:val="ECCTDMainText"/>
      </w:pPr>
      <w:r>
        <w:t>Simply going by these theoretical values, A* would be considered the fastest.</w:t>
      </w:r>
    </w:p>
    <w:p w14:paraId="32CE7713" w14:textId="60F9C797" w:rsidR="002E7915" w:rsidRDefault="002E7915" w:rsidP="0073729B">
      <w:pPr>
        <w:pStyle w:val="ECCTDSubsection"/>
      </w:pPr>
      <w:proofErr w:type="gramStart"/>
      <w:r>
        <w:t>4.2  Empirical</w:t>
      </w:r>
      <w:proofErr w:type="gramEnd"/>
      <w:r>
        <w:t xml:space="preserve"> Testing</w:t>
      </w:r>
    </w:p>
    <w:p w14:paraId="501438A8" w14:textId="755C60D9" w:rsidR="002E7915" w:rsidRPr="00283688" w:rsidRDefault="00B26D5F" w:rsidP="00283688">
      <w:pPr>
        <w:pStyle w:val="ECCTDFirstPar"/>
      </w:pPr>
      <w:r w:rsidRPr="00283688">
        <w:t>Each algorithm was tested on four different machines to measure their performance across varying hardware configurations:</w:t>
      </w:r>
    </w:p>
    <w:p w14:paraId="3F8E016F" w14:textId="61C052EF" w:rsidR="00B26D5F" w:rsidRDefault="00B26D5F" w:rsidP="00CD2E84">
      <w:pPr>
        <w:pStyle w:val="ECCTDFirstPar"/>
        <w:numPr>
          <w:ilvl w:val="0"/>
          <w:numId w:val="12"/>
        </w:numPr>
        <w:ind w:left="426"/>
        <w:rPr>
          <w:lang w:val="en-GB"/>
        </w:rPr>
      </w:pPr>
      <w:r w:rsidRPr="00B26D5F">
        <w:rPr>
          <w:b/>
          <w:bCs/>
          <w:lang w:val="en-GB"/>
        </w:rPr>
        <w:t>Ubuntu ARM</w:t>
      </w:r>
      <w:r w:rsidR="005B2E7A">
        <w:rPr>
          <w:b/>
          <w:bCs/>
          <w:lang w:val="en-GB"/>
        </w:rPr>
        <w:t xml:space="preserve"> (Oracle Cloud Free Tier)</w:t>
      </w:r>
      <w:r w:rsidRPr="00B26D5F">
        <w:rPr>
          <w:b/>
          <w:bCs/>
          <w:lang w:val="en-GB"/>
        </w:rPr>
        <w:t>:</w:t>
      </w:r>
      <w:r w:rsidRPr="00B26D5F">
        <w:rPr>
          <w:lang w:val="en-GB"/>
        </w:rPr>
        <w:t xml:space="preserve"> ARM CPU with 4 cores and 24 GB of RAM</w:t>
      </w:r>
      <w:r w:rsidR="00F513A5">
        <w:rPr>
          <w:lang w:val="en-GB"/>
        </w:rPr>
        <w:t>, released in 2021.</w:t>
      </w:r>
    </w:p>
    <w:p w14:paraId="3E7DC349" w14:textId="635B1209" w:rsidR="00B26D5F" w:rsidRDefault="004731BE" w:rsidP="00CD2E84">
      <w:pPr>
        <w:pStyle w:val="ECCTDFirstPar"/>
        <w:numPr>
          <w:ilvl w:val="0"/>
          <w:numId w:val="12"/>
        </w:numPr>
        <w:ind w:left="426"/>
        <w:rPr>
          <w:lang w:val="en-GB"/>
        </w:rPr>
      </w:pPr>
      <w:r>
        <w:rPr>
          <w:b/>
          <w:bCs/>
          <w:lang w:val="en-GB"/>
        </w:rPr>
        <w:t xml:space="preserve">GitHub </w:t>
      </w:r>
      <w:proofErr w:type="spellStart"/>
      <w:r w:rsidR="00B26D5F" w:rsidRPr="00B26D5F">
        <w:rPr>
          <w:b/>
          <w:bCs/>
          <w:lang w:val="en-GB"/>
        </w:rPr>
        <w:t>Codespace</w:t>
      </w:r>
      <w:proofErr w:type="spellEnd"/>
      <w:r w:rsidR="00B26D5F" w:rsidRPr="00B26D5F">
        <w:rPr>
          <w:b/>
          <w:bCs/>
          <w:lang w:val="en-GB"/>
        </w:rPr>
        <w:t xml:space="preserve"> Ubuntu x86:</w:t>
      </w:r>
      <w:r w:rsidR="00B26D5F" w:rsidRPr="00B26D5F">
        <w:rPr>
          <w:lang w:val="en-GB"/>
        </w:rPr>
        <w:t xml:space="preserve"> AMD </w:t>
      </w:r>
      <w:proofErr w:type="spellStart"/>
      <w:r w:rsidR="00B26D5F" w:rsidRPr="00B26D5F">
        <w:rPr>
          <w:lang w:val="en-GB"/>
        </w:rPr>
        <w:t>Epyc</w:t>
      </w:r>
      <w:proofErr w:type="spellEnd"/>
      <w:r w:rsidR="00B26D5F" w:rsidRPr="00B26D5F">
        <w:rPr>
          <w:lang w:val="en-GB"/>
        </w:rPr>
        <w:t xml:space="preserve"> 776</w:t>
      </w:r>
      <w:r w:rsidR="00F513A5">
        <w:rPr>
          <w:lang w:val="en-GB"/>
        </w:rPr>
        <w:t>3</w:t>
      </w:r>
      <w:r w:rsidR="00B26D5F" w:rsidRPr="00B26D5F">
        <w:rPr>
          <w:lang w:val="en-GB"/>
        </w:rPr>
        <w:t xml:space="preserve"> with 4 cores and 16 GB of RAM</w:t>
      </w:r>
      <w:r w:rsidR="00F513A5">
        <w:rPr>
          <w:lang w:val="en-GB"/>
        </w:rPr>
        <w:t>, released in 2021.</w:t>
      </w:r>
    </w:p>
    <w:p w14:paraId="7242971A" w14:textId="164ED36C" w:rsidR="00B26D5F" w:rsidRDefault="00B26D5F" w:rsidP="00CD2E84">
      <w:pPr>
        <w:pStyle w:val="ECCTDFirstPar"/>
        <w:numPr>
          <w:ilvl w:val="0"/>
          <w:numId w:val="12"/>
        </w:numPr>
        <w:ind w:left="426"/>
        <w:rPr>
          <w:lang w:val="en-GB"/>
        </w:rPr>
      </w:pPr>
      <w:proofErr w:type="spellStart"/>
      <w:r w:rsidRPr="00B26D5F">
        <w:rPr>
          <w:b/>
          <w:bCs/>
          <w:lang w:val="en-GB"/>
        </w:rPr>
        <w:t>Termux</w:t>
      </w:r>
      <w:proofErr w:type="spellEnd"/>
      <w:r w:rsidRPr="00B26D5F">
        <w:rPr>
          <w:b/>
          <w:bCs/>
          <w:lang w:val="en-GB"/>
        </w:rPr>
        <w:t xml:space="preserve"> (Android) ARM:</w:t>
      </w:r>
      <w:r w:rsidRPr="00B26D5F">
        <w:rPr>
          <w:lang w:val="en-GB"/>
        </w:rPr>
        <w:t xml:space="preserve"> Snapdragon 8 Gen 2 with 8 cores and 12 GB of RAM</w:t>
      </w:r>
      <w:r w:rsidR="00F513A5">
        <w:rPr>
          <w:lang w:val="en-GB"/>
        </w:rPr>
        <w:t>, released in 2022</w:t>
      </w:r>
    </w:p>
    <w:p w14:paraId="73C6EEBA" w14:textId="17A58AD4" w:rsidR="00B26D5F" w:rsidRDefault="00B26D5F" w:rsidP="00CD2E84">
      <w:pPr>
        <w:pStyle w:val="ECCTDFirstPar"/>
        <w:numPr>
          <w:ilvl w:val="0"/>
          <w:numId w:val="12"/>
        </w:numPr>
        <w:ind w:left="426"/>
        <w:rPr>
          <w:lang w:val="en-GB"/>
        </w:rPr>
      </w:pPr>
      <w:r w:rsidRPr="00B26D5F">
        <w:rPr>
          <w:b/>
          <w:bCs/>
          <w:lang w:val="en-GB"/>
        </w:rPr>
        <w:t>Ubuntu WSL on Windows 11:</w:t>
      </w:r>
      <w:r w:rsidRPr="00B26D5F">
        <w:rPr>
          <w:lang w:val="en-GB"/>
        </w:rPr>
        <w:t xml:space="preserve"> </w:t>
      </w:r>
      <w:proofErr w:type="spellStart"/>
      <w:r w:rsidRPr="00B26D5F">
        <w:rPr>
          <w:lang w:val="en-GB"/>
        </w:rPr>
        <w:t>Ryzen</w:t>
      </w:r>
      <w:proofErr w:type="spellEnd"/>
      <w:r w:rsidRPr="00B26D5F">
        <w:rPr>
          <w:lang w:val="en-GB"/>
        </w:rPr>
        <w:t xml:space="preserve"> 7 7700X with 8 cores and 32 GB of RAM</w:t>
      </w:r>
      <w:r w:rsidR="00F513A5">
        <w:rPr>
          <w:lang w:val="en-GB"/>
        </w:rPr>
        <w:t>, released in 2022.</w:t>
      </w:r>
    </w:p>
    <w:p w14:paraId="5D7DC749" w14:textId="0EDFE3A9" w:rsidR="00B26D5F" w:rsidRPr="00B26D5F" w:rsidRDefault="00F513A5" w:rsidP="00F513A5">
      <w:pPr>
        <w:pStyle w:val="ECCTDFirstPar"/>
        <w:rPr>
          <w:lang w:val="en-GB"/>
        </w:rPr>
      </w:pPr>
      <w:r w:rsidRPr="00F513A5">
        <w:t xml:space="preserve">Noteworthy is that the Oracle Cloud and GitHub </w:t>
      </w:r>
      <w:proofErr w:type="spellStart"/>
      <w:r w:rsidRPr="00F513A5">
        <w:t>Code</w:t>
      </w:r>
      <w:r>
        <w:softHyphen/>
      </w:r>
      <w:r>
        <w:softHyphen/>
      </w:r>
      <w:r>
        <w:softHyphen/>
      </w:r>
      <w:r>
        <w:softHyphen/>
      </w:r>
      <w:r>
        <w:softHyphen/>
      </w:r>
      <w:r w:rsidRPr="00F513A5">
        <w:t>space</w:t>
      </w:r>
      <w:proofErr w:type="spellEnd"/>
      <w:r w:rsidRPr="00F513A5">
        <w:t xml:space="preserve"> machines are part of shared cloud enviro</w:t>
      </w:r>
      <w:r>
        <w:softHyphen/>
      </w:r>
      <w:r w:rsidRPr="00F513A5">
        <w:t xml:space="preserve">nments, meaning they do not fully utilize their CPUs. For example, while the AMD </w:t>
      </w:r>
      <w:proofErr w:type="spellStart"/>
      <w:r w:rsidRPr="00F513A5">
        <w:t>Epyc</w:t>
      </w:r>
      <w:proofErr w:type="spellEnd"/>
      <w:r w:rsidRPr="00F513A5">
        <w:t xml:space="preserve"> 7763 CPU has 64 cores, only 4 were allocated for this testing.</w:t>
      </w:r>
    </w:p>
    <w:p w14:paraId="54A54E0B" w14:textId="3853678D" w:rsidR="00B26D5F" w:rsidRPr="00B26D5F" w:rsidRDefault="00B26D5F" w:rsidP="00283688">
      <w:pPr>
        <w:pStyle w:val="ECCTDMainText"/>
        <w:rPr>
          <w:lang w:val="en-GB"/>
        </w:rPr>
      </w:pPr>
      <w:r>
        <w:t>The algorithms were run on mazes of sizes rang</w:t>
      </w:r>
      <w:r w:rsidR="00F513A5">
        <w:softHyphen/>
      </w:r>
      <w:r>
        <w:t xml:space="preserve">ing from 25x25 until they </w:t>
      </w:r>
      <w:r w:rsidR="00C82253">
        <w:t xml:space="preserve">either </w:t>
      </w:r>
      <w:r>
        <w:t>crashed</w:t>
      </w:r>
      <w:r w:rsidR="00F513A5">
        <w:t xml:space="preserve">, </w:t>
      </w:r>
      <w:r>
        <w:t>pre</w:t>
      </w:r>
      <w:r w:rsidR="00F513A5">
        <w:softHyphen/>
      </w:r>
      <w:r>
        <w:t>dominantly due to lack of RAM</w:t>
      </w:r>
      <w:r w:rsidR="00F513A5">
        <w:t xml:space="preserve">, </w:t>
      </w:r>
      <w:r w:rsidR="00C82253">
        <w:t>or were manually stopped</w:t>
      </w:r>
      <w:r>
        <w:t xml:space="preserve">. For each maze size, each </w:t>
      </w:r>
      <w:r w:rsidR="005E2084">
        <w:t>algorithm</w:t>
      </w:r>
      <w:r>
        <w:t xml:space="preserve"> was executed 10 times on mazes with a single solution and 10 times on mazes with multiple solutions. From these runs, we collected the following data metrics:</w:t>
      </w:r>
    </w:p>
    <w:p w14:paraId="3C2C92CE" w14:textId="57BCC445" w:rsidR="00B26D5F" w:rsidRDefault="00B26D5F" w:rsidP="00F513A5">
      <w:pPr>
        <w:pStyle w:val="ECCTDMainText"/>
        <w:numPr>
          <w:ilvl w:val="0"/>
          <w:numId w:val="14"/>
        </w:numPr>
        <w:ind w:left="426"/>
      </w:pPr>
      <w:r>
        <w:t>Execution time, measured in milliseconds</w:t>
      </w:r>
    </w:p>
    <w:p w14:paraId="7E6AEAFE" w14:textId="12593AD5" w:rsidR="00B26D5F" w:rsidRDefault="00B26D5F" w:rsidP="00F513A5">
      <w:pPr>
        <w:pStyle w:val="ECCTDMainText"/>
        <w:numPr>
          <w:ilvl w:val="0"/>
          <w:numId w:val="14"/>
        </w:numPr>
        <w:ind w:left="426"/>
      </w:pPr>
      <w:r>
        <w:t>RAM Usage, measured in megabytes</w:t>
      </w:r>
    </w:p>
    <w:p w14:paraId="27CE9233" w14:textId="6EFF625E" w:rsidR="00B26D5F" w:rsidRDefault="00B26D5F" w:rsidP="00F513A5">
      <w:pPr>
        <w:pStyle w:val="ECCTDMainText"/>
        <w:numPr>
          <w:ilvl w:val="0"/>
          <w:numId w:val="14"/>
        </w:numPr>
        <w:ind w:left="426"/>
      </w:pPr>
      <w:r>
        <w:t>Path Length</w:t>
      </w:r>
    </w:p>
    <w:p w14:paraId="45B7C509" w14:textId="2EBD0A25" w:rsidR="00B26D5F" w:rsidRDefault="00B26D5F" w:rsidP="00F513A5">
      <w:pPr>
        <w:pStyle w:val="ECCTDMainText"/>
        <w:numPr>
          <w:ilvl w:val="0"/>
          <w:numId w:val="14"/>
        </w:numPr>
        <w:ind w:left="426"/>
      </w:pPr>
      <w:r>
        <w:t>Delta Path Length (for mazes with multiple solutions, the difference in path length compared to Dijkstra’s Algorithm)</w:t>
      </w:r>
    </w:p>
    <w:p w14:paraId="606B96AD" w14:textId="74756EB2" w:rsidR="00B26D5F" w:rsidRDefault="00B26D5F" w:rsidP="00F513A5">
      <w:pPr>
        <w:pStyle w:val="ECCTDMainText"/>
        <w:numPr>
          <w:ilvl w:val="0"/>
          <w:numId w:val="14"/>
        </w:numPr>
        <w:ind w:left="426"/>
      </w:pPr>
      <w:r>
        <w:t>Visited Percentage</w:t>
      </w:r>
    </w:p>
    <w:p w14:paraId="3FA41B90" w14:textId="199F5C0F" w:rsidR="00B26D5F" w:rsidRDefault="00B26D5F" w:rsidP="00B26D5F">
      <w:pPr>
        <w:pStyle w:val="ECCTDMainText"/>
        <w:ind w:firstLine="0"/>
      </w:pPr>
      <w:r>
        <w:t>From these multiple runs, averages were calculated to provide a comprehensive assessment of each algo</w:t>
      </w:r>
      <w:r w:rsidR="00F513A5">
        <w:softHyphen/>
      </w:r>
      <w:r>
        <w:t>rithm’s performance across different sizes.</w:t>
      </w:r>
    </w:p>
    <w:p w14:paraId="6ACFD862" w14:textId="11E924CA" w:rsidR="00B26D5F" w:rsidRPr="0073729B" w:rsidRDefault="00DE5872" w:rsidP="0073729B">
      <w:pPr>
        <w:pStyle w:val="ECCTDSubsection"/>
      </w:pPr>
      <w:r w:rsidRPr="0073729B">
        <w:t>4.3 A</w:t>
      </w:r>
      <w:r w:rsidR="00A3236B" w:rsidRPr="0073729B">
        <w:t>nalysis</w:t>
      </w:r>
    </w:p>
    <w:p w14:paraId="5A4C24E0" w14:textId="0D683D47" w:rsidR="00D87A09" w:rsidRDefault="00D87A09" w:rsidP="00D87A09">
      <w:pPr>
        <w:pStyle w:val="ECCTDSubsubsection"/>
      </w:pPr>
      <w:proofErr w:type="gramStart"/>
      <w:r>
        <w:t>4.3.1  Pathfinding</w:t>
      </w:r>
      <w:proofErr w:type="gramEnd"/>
      <w:r>
        <w:t xml:space="preserve"> Accuracy</w:t>
      </w:r>
    </w:p>
    <w:p w14:paraId="7F528B32" w14:textId="7BB792BF" w:rsidR="00D87A09" w:rsidRPr="00283688" w:rsidRDefault="00D87A09" w:rsidP="00283688">
      <w:pPr>
        <w:pStyle w:val="ECCTDFirstPar"/>
      </w:pPr>
      <w:r w:rsidRPr="00283688">
        <w:t xml:space="preserve">In our testing, Dijkstra’s Algorithm and Breadth-First Search (BFS) consistently found the shortest path in all tested scenarios. A*, </w:t>
      </w:r>
      <w:r w:rsidR="00F513A5" w:rsidRPr="00283688">
        <w:t xml:space="preserve">while theoretically guaranteed to find the shortest path, depends heavily on the effectiveness of its heuristic and the tie-breaking </w:t>
      </w:r>
      <w:r w:rsidR="00F513A5" w:rsidRPr="00283688">
        <w:t xml:space="preserve">mechanism used when multiple nodes have the same cost. Additionally, errors </w:t>
      </w:r>
      <w:r w:rsidR="006350C6" w:rsidRPr="00283688">
        <w:t>stemming from</w:t>
      </w:r>
      <w:r w:rsidR="00F513A5" w:rsidRPr="00283688">
        <w:t xml:space="preserve"> floating-point arithmetic can impact the precision of the calculations, sometimes leading to suboptimal paths.</w:t>
      </w:r>
      <w:r w:rsidR="00F513A5" w:rsidRPr="00283688">
        <w:t xml:space="preserve"> </w:t>
      </w:r>
      <w:r w:rsidRPr="00283688">
        <w:t>In our ex</w:t>
      </w:r>
      <w:r w:rsidR="00F513A5" w:rsidRPr="00283688">
        <w:softHyphen/>
      </w:r>
      <w:r w:rsidRPr="00283688">
        <w:t xml:space="preserve">periments, A* found the most optimal path </w:t>
      </w:r>
      <w:r w:rsidR="00F513A5" w:rsidRPr="00283688">
        <w:t>approx</w:t>
      </w:r>
      <w:r w:rsidR="00F513A5" w:rsidRPr="00283688">
        <w:softHyphen/>
      </w:r>
      <w:r w:rsidRPr="00283688">
        <w:t xml:space="preserve">imately </w:t>
      </w:r>
      <w:r w:rsidR="00013346" w:rsidRPr="00283688">
        <w:t>4</w:t>
      </w:r>
      <w:r w:rsidR="00705CF8" w:rsidRPr="00283688">
        <w:t>6.07</w:t>
      </w:r>
      <w:r w:rsidR="00013346" w:rsidRPr="00283688">
        <w:t xml:space="preserve">% </w:t>
      </w:r>
      <w:r w:rsidRPr="00283688">
        <w:t>of the time. When A* did not find the absolute shortest path, it still generally provided a path that was more optimal compared to Depth-First Search (DFS) and Wall Follower, with an average path length delta of</w:t>
      </w:r>
      <w:r w:rsidR="00013346" w:rsidRPr="00283688">
        <w:t xml:space="preserve"> 0.6</w:t>
      </w:r>
      <w:r w:rsidR="00705CF8" w:rsidRPr="00283688">
        <w:t>1</w:t>
      </w:r>
      <w:r w:rsidR="00013346" w:rsidRPr="00283688">
        <w:t>%</w:t>
      </w:r>
      <w:r w:rsidRPr="00283688">
        <w:t xml:space="preserve">, compared to the </w:t>
      </w:r>
      <w:r w:rsidR="00705CF8" w:rsidRPr="00283688">
        <w:t>1712.18</w:t>
      </w:r>
      <w:r w:rsidR="00013346" w:rsidRPr="00283688">
        <w:t>%</w:t>
      </w:r>
      <w:r w:rsidRPr="00283688">
        <w:t xml:space="preserve"> and</w:t>
      </w:r>
      <w:r w:rsidR="00013346" w:rsidRPr="00283688">
        <w:t xml:space="preserve"> 4</w:t>
      </w:r>
      <w:r w:rsidR="00705CF8" w:rsidRPr="00283688">
        <w:t>03.11</w:t>
      </w:r>
      <w:r w:rsidR="00013346" w:rsidRPr="00283688">
        <w:t xml:space="preserve">% </w:t>
      </w:r>
      <w:r w:rsidRPr="00283688">
        <w:t>of DFS and Wall Follower respectively.</w:t>
      </w:r>
    </w:p>
    <w:p w14:paraId="2A2DED42" w14:textId="1851F06B" w:rsidR="00D87A09" w:rsidRDefault="00D87A09" w:rsidP="00D87A09">
      <w:pPr>
        <w:pStyle w:val="ECCTDSubsubsection"/>
      </w:pPr>
      <w:proofErr w:type="gramStart"/>
      <w:r>
        <w:t>4.3.2  Visited</w:t>
      </w:r>
      <w:proofErr w:type="gramEnd"/>
      <w:r>
        <w:t xml:space="preserve"> Percentage</w:t>
      </w:r>
    </w:p>
    <w:p w14:paraId="2DCA2F71" w14:textId="1CCBCADC" w:rsidR="002E5515" w:rsidRPr="00283688" w:rsidRDefault="002E5515" w:rsidP="00283688">
      <w:pPr>
        <w:pStyle w:val="ECCTDFirstPar"/>
      </w:pPr>
      <w:r w:rsidRPr="00283688">
        <w:t>The visited percentage, representing the pro</w:t>
      </w:r>
      <w:r w:rsidR="002762AC" w:rsidRPr="00283688">
        <w:softHyphen/>
      </w:r>
      <w:r w:rsidRPr="00283688">
        <w:t>portion of nodes explored by each algorithm, varies significantly:</w:t>
      </w:r>
    </w:p>
    <w:p w14:paraId="7D527F1D" w14:textId="51321F01" w:rsidR="002E5515" w:rsidRDefault="002E5515" w:rsidP="00365BB5">
      <w:pPr>
        <w:pStyle w:val="ECCTDList"/>
      </w:pPr>
      <w:r>
        <w:t xml:space="preserve">Dijkstra’s Algorithm and BFS typically have the highest percentage, averaging </w:t>
      </w:r>
      <w:r w:rsidR="00BD5645">
        <w:t>around 96.</w:t>
      </w:r>
      <w:r w:rsidR="005264A9">
        <w:t>96</w:t>
      </w:r>
      <w:r>
        <w:t>%</w:t>
      </w:r>
      <w:r w:rsidR="00236AE8">
        <w:t xml:space="preserve"> for mazes with a single solution and 99.</w:t>
      </w:r>
      <w:r w:rsidR="005264A9">
        <w:t>85</w:t>
      </w:r>
      <w:r w:rsidR="00236AE8">
        <w:t>% for mazes with multiple solutions</w:t>
      </w:r>
      <w:r>
        <w:t>. This is because they en</w:t>
      </w:r>
      <w:r w:rsidR="002762AC">
        <w:softHyphen/>
      </w:r>
      <w:r>
        <w:t>sure that the shortest path is found.</w:t>
      </w:r>
    </w:p>
    <w:p w14:paraId="34EED732" w14:textId="040F9CEA" w:rsidR="002E5515" w:rsidRDefault="002E5515" w:rsidP="00365BB5">
      <w:pPr>
        <w:pStyle w:val="ECCTDList"/>
      </w:pPr>
      <w:r>
        <w:t xml:space="preserve">A* shows a lower visited percentage for smaller mazes (up to sizes of approximately </w:t>
      </w:r>
      <w:r w:rsidR="00611EB5">
        <w:t>1451</w:t>
      </w:r>
      <w:r>
        <w:t>x</w:t>
      </w:r>
      <w:r w:rsidR="00611EB5">
        <w:t>1451</w:t>
      </w:r>
      <w:r>
        <w:t>), but this also goes up to around the same percentage as Dijkstra’s algorithm and BFS</w:t>
      </w:r>
      <w:r w:rsidR="00611EB5">
        <w:t xml:space="preserve"> to 96.0</w:t>
      </w:r>
      <w:r w:rsidR="005264A9">
        <w:t>7</w:t>
      </w:r>
      <w:r w:rsidR="00611EB5">
        <w:t>% for mazes with single solutions and 9</w:t>
      </w:r>
      <w:r w:rsidR="005264A9">
        <w:t>6.74</w:t>
      </w:r>
      <w:r w:rsidR="00611EB5">
        <w:t>% for mazes with multiple solutions respectively.</w:t>
      </w:r>
    </w:p>
    <w:p w14:paraId="056A90FC" w14:textId="3ED7F5DA" w:rsidR="002E5515" w:rsidRDefault="002E5515" w:rsidP="00365BB5">
      <w:pPr>
        <w:pStyle w:val="ECCTDList"/>
      </w:pPr>
      <w:r>
        <w:t>DFS generally has a lower visited percentage com</w:t>
      </w:r>
      <w:r w:rsidR="002762AC">
        <w:softHyphen/>
      </w:r>
      <w:r>
        <w:t>pared to the others</w:t>
      </w:r>
      <w:r w:rsidR="00B114FF">
        <w:t xml:space="preserve"> at around 50.</w:t>
      </w:r>
      <w:r w:rsidR="005264A9">
        <w:t>92</w:t>
      </w:r>
      <w:r w:rsidR="00B114FF">
        <w:t>% for single solution mazes and 1</w:t>
      </w:r>
      <w:r w:rsidR="005264A9">
        <w:t>4</w:t>
      </w:r>
      <w:r w:rsidR="00B114FF">
        <w:t>.</w:t>
      </w:r>
      <w:r w:rsidR="005264A9">
        <w:t>20</w:t>
      </w:r>
      <w:r w:rsidR="00B114FF">
        <w:t>% for multi solution mazes</w:t>
      </w:r>
      <w:r>
        <w:t>. However, this is somewhat biased as the maze was generated by a variation of DFS, spec</w:t>
      </w:r>
      <w:r w:rsidR="002762AC">
        <w:softHyphen/>
      </w:r>
      <w:r>
        <w:t>ifically the recursive backtracker, which may be influencing the result.</w:t>
      </w:r>
    </w:p>
    <w:p w14:paraId="3B2F71C9" w14:textId="12402446" w:rsidR="002E5515" w:rsidRPr="002E5515" w:rsidRDefault="002E5515" w:rsidP="00365BB5">
      <w:pPr>
        <w:pStyle w:val="ECCTDList"/>
      </w:pPr>
      <w:r>
        <w:t>The Wall Follower algorithm exhibits the most variability. Its visited percentage can vary sig</w:t>
      </w:r>
      <w:r w:rsidR="002762AC">
        <w:softHyphen/>
      </w:r>
      <w:r>
        <w:t>ni</w:t>
      </w:r>
      <w:r w:rsidR="002762AC">
        <w:softHyphen/>
      </w:r>
      <w:r>
        <w:t>fic</w:t>
      </w:r>
      <w:r w:rsidR="002762AC">
        <w:softHyphen/>
      </w:r>
      <w:r>
        <w:t>ant</w:t>
      </w:r>
      <w:r w:rsidR="007F088F">
        <w:softHyphen/>
      </w:r>
      <w:r>
        <w:t xml:space="preserve">ly, sometimes </w:t>
      </w:r>
      <w:proofErr w:type="gramStart"/>
      <w:r>
        <w:t>exceeding</w:t>
      </w:r>
      <w:proofErr w:type="gramEnd"/>
      <w:r>
        <w:t xml:space="preserve"> even 100%. This occurs because the Wall Follower can revisit nodes multiple times.</w:t>
      </w:r>
      <w:r w:rsidR="004D395B">
        <w:t xml:space="preserve"> </w:t>
      </w:r>
      <w:r w:rsidR="00FC2F45">
        <w:t>Its</w:t>
      </w:r>
      <w:r w:rsidR="004D395B">
        <w:t xml:space="preserve"> average percentage is 99.</w:t>
      </w:r>
      <w:r w:rsidR="005264A9">
        <w:t>30</w:t>
      </w:r>
      <w:r w:rsidR="004D395B">
        <w:t>% for single solution mazes and 3</w:t>
      </w:r>
      <w:r w:rsidR="005264A9">
        <w:t>6.28</w:t>
      </w:r>
      <w:r w:rsidR="004D395B">
        <w:t xml:space="preserve">% for multi solution mazes, but the overall percentages range from </w:t>
      </w:r>
      <w:r w:rsidR="002F4A4C">
        <w:t>1.18</w:t>
      </w:r>
      <w:r w:rsidR="004D395B">
        <w:t>% to 139.35%.</w:t>
      </w:r>
    </w:p>
    <w:p w14:paraId="04368E48" w14:textId="5389E5A9" w:rsidR="00D87A09" w:rsidRDefault="00D87A09" w:rsidP="00D87A09">
      <w:pPr>
        <w:pStyle w:val="ECCTDSubsubsection"/>
        <w:rPr>
          <w:lang w:val="en-GB"/>
        </w:rPr>
      </w:pPr>
      <w:proofErr w:type="gramStart"/>
      <w:r>
        <w:t xml:space="preserve">4.3.3  </w:t>
      </w:r>
      <w:r w:rsidRPr="00A3236B">
        <w:t>Execution</w:t>
      </w:r>
      <w:proofErr w:type="gramEnd"/>
      <w:r>
        <w:t xml:space="preserve"> Time and Memory Usage</w:t>
      </w:r>
    </w:p>
    <w:p w14:paraId="3BFD413E" w14:textId="1BB99F93" w:rsidR="00056DB9" w:rsidRPr="00283688" w:rsidRDefault="00056DB9" w:rsidP="00283688">
      <w:pPr>
        <w:pStyle w:val="ECCTDFirstPar"/>
      </w:pPr>
      <w:r w:rsidRPr="00283688">
        <w:t>We compared memory usage</w:t>
      </w:r>
      <w:r w:rsidR="0006603A" w:rsidRPr="00283688">
        <w:t xml:space="preserve"> (in Kilobytes)</w:t>
      </w:r>
      <w:r w:rsidRPr="00283688">
        <w:t xml:space="preserve"> and execution time</w:t>
      </w:r>
      <w:r w:rsidR="0006603A" w:rsidRPr="00283688">
        <w:t xml:space="preserve"> (in milliseconds)</w:t>
      </w:r>
      <w:r w:rsidRPr="00283688">
        <w:t xml:space="preserve"> per 1000 nodes across all machines. The Ryzen 7 7700X performed best, followed by the Snapdragon 8 Gen 2, with the other two machines alternating be</w:t>
      </w:r>
      <w:r w:rsidR="007F088F" w:rsidRPr="00283688">
        <w:softHyphen/>
      </w:r>
      <w:r w:rsidRPr="00283688">
        <w:t>tween third and fourth place.</w:t>
      </w:r>
      <w:r w:rsidR="000773C3" w:rsidRPr="00283688">
        <w:t xml:space="preserve"> </w:t>
      </w:r>
      <w:r w:rsidR="000773C3" w:rsidRPr="00283688">
        <w:t>Because the Ryzen 7 7700X was the fastest, we will focus on data from it in our analysis.</w:t>
      </w:r>
    </w:p>
    <w:p w14:paraId="2CD6B61E" w14:textId="790CB290" w:rsidR="00056DB9" w:rsidRPr="00C40838" w:rsidRDefault="00C40838" w:rsidP="0076159A">
      <w:pPr>
        <w:pStyle w:val="ECCTDFigure"/>
      </w:pPr>
      <w:r>
        <w:rPr>
          <w:noProof/>
        </w:rPr>
        <w:lastRenderedPageBreak/>
        <w:drawing>
          <wp:inline distT="0" distB="0" distL="0" distR="0" wp14:anchorId="7BA7557D" wp14:editId="35063644">
            <wp:extent cx="2807970" cy="2106295"/>
            <wp:effectExtent l="0" t="0" r="0" b="8255"/>
            <wp:docPr id="202436369" name="Picture 5"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6369" name="Picture 5" descr="A graph of a number of number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7970" cy="2106295"/>
                    </a:xfrm>
                    <a:prstGeom prst="rect">
                      <a:avLst/>
                    </a:prstGeom>
                    <a:noFill/>
                    <a:ln>
                      <a:noFill/>
                    </a:ln>
                  </pic:spPr>
                </pic:pic>
              </a:graphicData>
            </a:graphic>
          </wp:inline>
        </w:drawing>
      </w:r>
      <w:r w:rsidR="003C6475" w:rsidRPr="003C6475">
        <w:t xml:space="preserve"> </w:t>
      </w:r>
    </w:p>
    <w:p w14:paraId="43B1ABE5" w14:textId="3AB6CC2E" w:rsidR="0073729B" w:rsidRDefault="00C40838" w:rsidP="0076159A">
      <w:pPr>
        <w:pStyle w:val="ECCTDCaptions"/>
      </w:pPr>
      <w:r w:rsidRPr="0073729B">
        <w:t>Figure 1</w:t>
      </w:r>
      <w:r w:rsidR="00B264D6">
        <w:t>0</w:t>
      </w:r>
      <w:r w:rsidRPr="0073729B">
        <w:t xml:space="preserve">: </w:t>
      </w:r>
      <w:r w:rsidRPr="0073729B">
        <w:t>Performance Comparison Graph</w:t>
      </w:r>
    </w:p>
    <w:p w14:paraId="6B16DC40" w14:textId="1AE7A500" w:rsidR="004731BE" w:rsidRPr="00423AD9" w:rsidRDefault="00F104F1" w:rsidP="00283688">
      <w:pPr>
        <w:pStyle w:val="ECCTDMainText"/>
      </w:pPr>
      <w:r>
        <w:t xml:space="preserve">In execution time </w:t>
      </w:r>
      <w:r w:rsidR="00423AD9" w:rsidRPr="00423AD9">
        <w:t>DFS was the fastest, out</w:t>
      </w:r>
      <w:r>
        <w:softHyphen/>
      </w:r>
      <w:r w:rsidR="00423AD9" w:rsidRPr="00423AD9">
        <w:t>performing A</w:t>
      </w:r>
      <w:r w:rsidR="00423AD9">
        <w:t xml:space="preserve">*, </w:t>
      </w:r>
      <w:r w:rsidR="00423AD9" w:rsidRPr="00423AD9">
        <w:t>the slowes</w:t>
      </w:r>
      <w:r w:rsidR="00423AD9">
        <w:t xml:space="preserve">t, </w:t>
      </w:r>
      <w:r w:rsidR="00423AD9" w:rsidRPr="00423AD9">
        <w:t>by 93.48%. Wall Foll</w:t>
      </w:r>
      <w:r w:rsidR="000F1C73">
        <w:softHyphen/>
      </w:r>
      <w:r w:rsidR="00423AD9" w:rsidRPr="00423AD9">
        <w:t xml:space="preserve">ower and BFS were </w:t>
      </w:r>
      <w:r w:rsidR="00423AD9">
        <w:t>in the middle</w:t>
      </w:r>
      <w:r w:rsidR="00423AD9" w:rsidRPr="00423AD9">
        <w:t>, running 81.46% and 74.23% faster than A*, respectively. Dijkstra’s Algo</w:t>
      </w:r>
      <w:r w:rsidR="000F1C73">
        <w:softHyphen/>
      </w:r>
      <w:r w:rsidR="00423AD9" w:rsidRPr="00423AD9">
        <w:t xml:space="preserve">rithm, while still slower, outperformed A* by 35.97%. Although A* was theoretically expected to be the fastest based on its </w:t>
      </w:r>
      <w:r w:rsidR="00423AD9">
        <w:t>time complexity</w:t>
      </w:r>
      <w:r w:rsidR="00423AD9" w:rsidRPr="00423AD9">
        <w:t xml:space="preserve">, our actual testing results </w:t>
      </w:r>
      <w:r w:rsidR="00423AD9">
        <w:t>show otherwise</w:t>
      </w:r>
      <w:r w:rsidR="00423AD9" w:rsidRPr="00423AD9">
        <w:t>.</w:t>
      </w:r>
    </w:p>
    <w:p w14:paraId="2D4E3162" w14:textId="6BF8CF1C" w:rsidR="0083758A" w:rsidRDefault="000773C3" w:rsidP="0076159A">
      <w:pPr>
        <w:pStyle w:val="ECCTDFigure"/>
        <w:rPr>
          <w:lang w:val="en-GB"/>
        </w:rPr>
      </w:pPr>
      <w:r w:rsidRPr="000773C3">
        <w:rPr>
          <w:lang w:val="en-GB"/>
        </w:rPr>
        <w:drawing>
          <wp:inline distT="0" distB="0" distL="0" distR="0" wp14:anchorId="0DA0EE5C" wp14:editId="3E36412D">
            <wp:extent cx="2807970" cy="2106295"/>
            <wp:effectExtent l="0" t="0" r="0" b="8255"/>
            <wp:docPr id="1668496872" name="Picture 9"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96872" name="Picture 9" descr="A graph of different colored line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7970" cy="2106295"/>
                    </a:xfrm>
                    <a:prstGeom prst="rect">
                      <a:avLst/>
                    </a:prstGeom>
                    <a:noFill/>
                    <a:ln>
                      <a:noFill/>
                    </a:ln>
                  </pic:spPr>
                </pic:pic>
              </a:graphicData>
            </a:graphic>
          </wp:inline>
        </w:drawing>
      </w:r>
    </w:p>
    <w:p w14:paraId="3492EA87" w14:textId="20EF0D0B" w:rsidR="0073729B" w:rsidRDefault="000773C3" w:rsidP="0076159A">
      <w:pPr>
        <w:pStyle w:val="ECCTDCaptions"/>
      </w:pPr>
      <w:r>
        <w:t>Figure 1</w:t>
      </w:r>
      <w:r w:rsidR="00B264D6">
        <w:t>1</w:t>
      </w:r>
      <w:r>
        <w:t xml:space="preserve">: </w:t>
      </w:r>
      <w:r>
        <w:t>Algorithms Execution Time Comparison Graph</w:t>
      </w:r>
    </w:p>
    <w:p w14:paraId="2FE48518" w14:textId="4C716094" w:rsidR="000773C3" w:rsidRDefault="007B3A8E" w:rsidP="00283688">
      <w:pPr>
        <w:pStyle w:val="ECCTDMainText"/>
      </w:pPr>
      <w:r w:rsidRPr="007B3A8E">
        <w:t>Memory measurements fluctuated due to Go’s garbage collector. However, average values indicate that DFS used the least memory, outperforming Dijkstra’s Algorithm by 43.67%. Wall Follower was second, beating Dijkstra by 21.82%, followed by A* with a 10.36% reduction, and BFS with a 1.85% reduction.</w:t>
      </w:r>
    </w:p>
    <w:p w14:paraId="72921DFC" w14:textId="5665745D" w:rsidR="000773C3" w:rsidRPr="0083758A" w:rsidRDefault="000773C3" w:rsidP="0076159A">
      <w:pPr>
        <w:pStyle w:val="ECCTDFigure"/>
        <w:rPr>
          <w:lang w:val="en-GB"/>
        </w:rPr>
      </w:pPr>
      <w:r w:rsidRPr="000773C3">
        <w:rPr>
          <w:lang w:val="en-GB"/>
        </w:rPr>
        <w:drawing>
          <wp:inline distT="0" distB="0" distL="0" distR="0" wp14:anchorId="511556A8" wp14:editId="14FCB847">
            <wp:extent cx="2807970" cy="2106295"/>
            <wp:effectExtent l="0" t="0" r="0" b="8255"/>
            <wp:docPr id="1986042546" name="Picture 11" descr="A graph of a number of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42546" name="Picture 11" descr="A graph of a number of colored dots&#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07970" cy="2106295"/>
                    </a:xfrm>
                    <a:prstGeom prst="rect">
                      <a:avLst/>
                    </a:prstGeom>
                    <a:noFill/>
                    <a:ln>
                      <a:noFill/>
                    </a:ln>
                  </pic:spPr>
                </pic:pic>
              </a:graphicData>
            </a:graphic>
          </wp:inline>
        </w:drawing>
      </w:r>
    </w:p>
    <w:p w14:paraId="33015E7D" w14:textId="202DEB95" w:rsidR="0073729B" w:rsidRDefault="000773C3" w:rsidP="0076159A">
      <w:pPr>
        <w:pStyle w:val="ECCTDCaptions"/>
      </w:pPr>
      <w:r>
        <w:t>Figure 1</w:t>
      </w:r>
      <w:r w:rsidR="00B264D6">
        <w:t>2</w:t>
      </w:r>
      <w:r>
        <w:t xml:space="preserve">: Algorithms </w:t>
      </w:r>
      <w:r>
        <w:t>Memory Usage</w:t>
      </w:r>
      <w:r>
        <w:t xml:space="preserve"> Comparison Graph</w:t>
      </w:r>
    </w:p>
    <w:p w14:paraId="6417E5DF" w14:textId="5692ABF6" w:rsidR="00DB5E42" w:rsidRDefault="00283688" w:rsidP="00283688">
      <w:pPr>
        <w:pStyle w:val="ECCTDMainText"/>
      </w:pPr>
      <w:r w:rsidRPr="00283688">
        <w:t>This order of least to most memory-hungry algo</w:t>
      </w:r>
      <w:r w:rsidR="0073729B">
        <w:softHyphen/>
      </w:r>
      <w:r w:rsidRPr="00283688">
        <w:t>rithms corresponds to the order of algorithms that visit the fewest to the most nodes on average, particularly in mazes with multiple solutions.</w:t>
      </w:r>
    </w:p>
    <w:p w14:paraId="3D6F4723" w14:textId="040D17B2" w:rsidR="00283688" w:rsidRDefault="00283688" w:rsidP="00283688">
      <w:pPr>
        <w:pStyle w:val="ECCTDSECTION"/>
      </w:pPr>
      <w:r>
        <w:t>5</w:t>
      </w:r>
      <w:r>
        <w:tab/>
        <w:t>CONCLUSIONS</w:t>
      </w:r>
    </w:p>
    <w:p w14:paraId="53A3C957" w14:textId="1B652E95" w:rsidR="00E3341D" w:rsidRDefault="00E3341D" w:rsidP="00E3341D">
      <w:pPr>
        <w:pStyle w:val="ECCTDFirstPar"/>
      </w:pPr>
      <w:r w:rsidRPr="00E3341D">
        <w:t>Our comparison revealed that for single-solution mazes, DFS was the most efficient in execution time, memory usage, and visited percentage. For mazes with multiple solutions, A* emerged as the best, con</w:t>
      </w:r>
      <w:r>
        <w:softHyphen/>
      </w:r>
      <w:r w:rsidRPr="00E3341D">
        <w:t>sis</w:t>
      </w:r>
      <w:r>
        <w:softHyphen/>
      </w:r>
      <w:r w:rsidRPr="00E3341D">
        <w:t xml:space="preserve">tently delivering paths very close to the optimal, with room for improvement through better heuristics. </w:t>
      </w:r>
      <w:r w:rsidR="00891B8F" w:rsidRPr="00891B8F">
        <w:t>A* is also adaptable to weighted graphs, making it versatile for more complex problems</w:t>
      </w:r>
      <w:r>
        <w:t xml:space="preserve">. </w:t>
      </w:r>
      <w:r w:rsidRPr="00E3341D">
        <w:t xml:space="preserve">The Wall Follower, though </w:t>
      </w:r>
      <w:r>
        <w:t>simple</w:t>
      </w:r>
      <w:r w:rsidRPr="00E3341D">
        <w:t>, performed surprisingly well, showing that even basic algorithms can be eff</w:t>
      </w:r>
      <w:r>
        <w:softHyphen/>
      </w:r>
      <w:r w:rsidRPr="00E3341D">
        <w:t>ective. Notably, Dijkstra’s and BFS proved reliable and effective</w:t>
      </w:r>
      <w:r w:rsidR="00E65FB9">
        <w:t xml:space="preserve">, </w:t>
      </w:r>
      <w:r w:rsidR="00E65FB9" w:rsidRPr="00E65FB9">
        <w:t>making them strong choices for applications where finding the shortest path is crucial.</w:t>
      </w:r>
    </w:p>
    <w:p w14:paraId="68B9C29C" w14:textId="77EE9A19" w:rsidR="00A94B7B" w:rsidRDefault="00A94B7B" w:rsidP="001669C5">
      <w:pPr>
        <w:pStyle w:val="ECCTDSubsubsection"/>
      </w:pPr>
      <w:r>
        <w:t>References</w:t>
      </w:r>
    </w:p>
    <w:p w14:paraId="1DE1A555" w14:textId="77777777" w:rsidR="00E22370" w:rsidRPr="00E22370" w:rsidRDefault="00E22370" w:rsidP="00E22370">
      <w:pPr>
        <w:pStyle w:val="ECCTDList"/>
        <w:jc w:val="left"/>
        <w:rPr>
          <w:lang w:val="en-GB"/>
        </w:rPr>
      </w:pPr>
      <w:r w:rsidRPr="00E22370">
        <w:rPr>
          <w:lang w:val="en-GB"/>
        </w:rPr>
        <w:t xml:space="preserve">[1] </w:t>
      </w:r>
      <w:hyperlink r:id="rId19" w:tgtFrame="_new" w:history="1">
        <w:r w:rsidRPr="00E22370">
          <w:rPr>
            <w:rStyle w:val="Hyperlink"/>
            <w:lang w:val="en-GB"/>
          </w:rPr>
          <w:t>https://miro.medium.com/v2/resize:fit:720/format:webp/0*3FMvRMEr3Sv6NkWt.jpeg</w:t>
        </w:r>
      </w:hyperlink>
    </w:p>
    <w:p w14:paraId="74906B64" w14:textId="77777777" w:rsidR="00E22370" w:rsidRPr="00E22370" w:rsidRDefault="00E22370" w:rsidP="00E22370">
      <w:pPr>
        <w:pStyle w:val="ECCTDList"/>
        <w:jc w:val="left"/>
        <w:rPr>
          <w:lang w:val="en-GB"/>
        </w:rPr>
      </w:pPr>
      <w:r w:rsidRPr="00E22370">
        <w:rPr>
          <w:lang w:val="en-GB"/>
        </w:rPr>
        <w:t xml:space="preserve">[2] </w:t>
      </w:r>
      <w:hyperlink r:id="rId20" w:tgtFrame="_new" w:history="1">
        <w:r w:rsidRPr="00E22370">
          <w:rPr>
            <w:rStyle w:val="Hyperlink"/>
            <w:lang w:val="en-GB"/>
          </w:rPr>
          <w:t>https://miro.medium.com/v2/resize:fit:720/format:webp/0*LSXBwjDHVA3csu7C.jpg</w:t>
        </w:r>
      </w:hyperlink>
    </w:p>
    <w:p w14:paraId="6374E066" w14:textId="26FD2EEA" w:rsidR="00E22370" w:rsidRPr="00E22370" w:rsidRDefault="00E22370" w:rsidP="00E22370">
      <w:pPr>
        <w:pStyle w:val="ECCTDList"/>
        <w:jc w:val="left"/>
        <w:rPr>
          <w:lang w:val="en-GB"/>
        </w:rPr>
      </w:pPr>
      <w:r w:rsidRPr="00E22370">
        <w:rPr>
          <w:lang w:val="en-GB"/>
        </w:rPr>
        <w:t xml:space="preserve">[3] </w:t>
      </w:r>
      <w:hyperlink r:id="rId21" w:history="1">
        <w:r w:rsidRPr="0018787C">
          <w:rPr>
            <w:rStyle w:val="Hyperlink"/>
            <w:lang w:val="en-GB"/>
          </w:rPr>
          <w:t>https://hes3.s3.amazonaws.com/media/uploads/fdec3c2.jpg</w:t>
        </w:r>
      </w:hyperlink>
    </w:p>
    <w:p w14:paraId="15D199AD" w14:textId="76C5B913" w:rsidR="00E22370" w:rsidRPr="00E22370" w:rsidRDefault="00E22370" w:rsidP="00E22370">
      <w:pPr>
        <w:pStyle w:val="ECCTDList"/>
        <w:jc w:val="left"/>
        <w:rPr>
          <w:lang w:val="en-GB"/>
        </w:rPr>
      </w:pPr>
      <w:r w:rsidRPr="00E22370">
        <w:rPr>
          <w:lang w:val="en-GB"/>
        </w:rPr>
        <w:t>[4]</w:t>
      </w:r>
      <w:r>
        <w:rPr>
          <w:lang w:val="en-GB"/>
        </w:rPr>
        <w:t xml:space="preserve"> </w:t>
      </w:r>
      <w:hyperlink r:id="rId22" w:history="1">
        <w:r w:rsidRPr="0018787C">
          <w:rPr>
            <w:rStyle w:val="Hyperlink"/>
            <w:lang w:val="en-GB"/>
          </w:rPr>
          <w:t>https://www.interviewbit.com/blog/wp-content/uploads/2021/12/DFS-Algorithm-768x595.png</w:t>
        </w:r>
      </w:hyperlink>
    </w:p>
    <w:p w14:paraId="2501358D" w14:textId="50974DBC" w:rsidR="00E22370" w:rsidRDefault="00E22370" w:rsidP="00E22370">
      <w:pPr>
        <w:pStyle w:val="ECCTDList"/>
        <w:jc w:val="left"/>
        <w:rPr>
          <w:lang w:val="en-GB"/>
        </w:rPr>
      </w:pPr>
      <w:r w:rsidRPr="00E22370">
        <w:rPr>
          <w:lang w:val="en-GB"/>
        </w:rPr>
        <w:t>[5]</w:t>
      </w:r>
      <w:r>
        <w:rPr>
          <w:lang w:val="en-GB"/>
        </w:rPr>
        <w:t xml:space="preserve"> </w:t>
      </w:r>
      <w:hyperlink r:id="rId23" w:history="1">
        <w:r w:rsidRPr="0018787C">
          <w:rPr>
            <w:rStyle w:val="Hyperlink"/>
            <w:lang w:val="en-GB"/>
          </w:rPr>
          <w:t>https://www.researchgate.net/publication/315969</w:t>
        </w:r>
        <w:r w:rsidRPr="0018787C">
          <w:rPr>
            <w:rStyle w:val="Hyperlink"/>
            <w:lang w:val="en-GB"/>
          </w:rPr>
          <w:lastRenderedPageBreak/>
          <w:t>093/figure/fig7/AS:668320751685645@1536351492897/Left-Wall-Follower-solvable-maze-7.jpg</w:t>
        </w:r>
      </w:hyperlink>
    </w:p>
    <w:p w14:paraId="5327F43B" w14:textId="75126120" w:rsidR="00E22370" w:rsidRPr="00E22370" w:rsidRDefault="00E22370" w:rsidP="00E22370">
      <w:pPr>
        <w:pStyle w:val="ECCTDList"/>
        <w:jc w:val="left"/>
        <w:rPr>
          <w:lang w:val="en-GB"/>
        </w:rPr>
      </w:pPr>
      <w:r w:rsidRPr="00E22370">
        <w:rPr>
          <w:lang w:val="en-GB"/>
        </w:rPr>
        <w:t>[6] Amit Patel, "Amit's A* Pages," electronic file available</w:t>
      </w:r>
      <w:r>
        <w:rPr>
          <w:lang w:val="en-GB"/>
        </w:rPr>
        <w:t xml:space="preserve"> </w:t>
      </w:r>
      <w:r w:rsidRPr="00E22370">
        <w:rPr>
          <w:lang w:val="en-GB"/>
        </w:rPr>
        <w:t xml:space="preserve">at </w:t>
      </w:r>
      <w:hyperlink r:id="rId24" w:history="1">
        <w:r w:rsidRPr="00E22370">
          <w:rPr>
            <w:rStyle w:val="Hyperlink"/>
            <w:lang w:val="en-GB"/>
          </w:rPr>
          <w:t>https://theory.stanford.edu/~amitp/GameProgramming/</w:t>
        </w:r>
      </w:hyperlink>
      <w:r w:rsidRPr="00E22370">
        <w:rPr>
          <w:lang w:val="en-GB"/>
        </w:rPr>
        <w:t xml:space="preserve">, accessed </w:t>
      </w:r>
      <w:proofErr w:type="gramStart"/>
      <w:r w:rsidRPr="00E22370">
        <w:rPr>
          <w:lang w:val="en-GB"/>
        </w:rPr>
        <w:t>on</w:t>
      </w:r>
      <w:proofErr w:type="gramEnd"/>
      <w:r w:rsidRPr="00E22370">
        <w:rPr>
          <w:lang w:val="en-GB"/>
        </w:rPr>
        <w:t xml:space="preserve"> </w:t>
      </w:r>
      <w:r>
        <w:rPr>
          <w:lang w:val="en-GB"/>
        </w:rPr>
        <w:t>March 2024</w:t>
      </w:r>
      <w:r w:rsidRPr="00E22370">
        <w:rPr>
          <w:lang w:val="en-GB"/>
        </w:rPr>
        <w:t>.</w:t>
      </w:r>
    </w:p>
    <w:p w14:paraId="3ED159EB" w14:textId="5742C8B4" w:rsidR="00E22370" w:rsidRPr="00E22370" w:rsidRDefault="00E22370" w:rsidP="00E22370">
      <w:pPr>
        <w:pStyle w:val="ECCTDList"/>
        <w:jc w:val="left"/>
        <w:rPr>
          <w:lang w:val="en-GB"/>
        </w:rPr>
      </w:pPr>
      <w:r w:rsidRPr="00E22370">
        <w:rPr>
          <w:lang w:val="en-GB"/>
        </w:rPr>
        <w:t>[7] Jamis Buck, "</w:t>
      </w:r>
      <w:proofErr w:type="spellStart"/>
      <w:r w:rsidRPr="00E22370">
        <w:rPr>
          <w:lang w:val="en-GB"/>
        </w:rPr>
        <w:t>Buckblog</w:t>
      </w:r>
      <w:proofErr w:type="spellEnd"/>
      <w:r w:rsidRPr="00E22370">
        <w:rPr>
          <w:lang w:val="en-GB"/>
        </w:rPr>
        <w:t xml:space="preserve">: Maze Generation: Growing Tree Algorithm," electronic file available at </w:t>
      </w:r>
      <w:hyperlink r:id="rId25" w:tgtFrame="_new" w:history="1">
        <w:r w:rsidRPr="00E22370">
          <w:rPr>
            <w:rStyle w:val="Hyperlink"/>
            <w:lang w:val="en-GB"/>
          </w:rPr>
          <w:t>https://weblog.jamisbuck.org/2011/1/27/maze-generation-growing-tree-algorithm</w:t>
        </w:r>
      </w:hyperlink>
      <w:r w:rsidRPr="00E22370">
        <w:rPr>
          <w:lang w:val="en-GB"/>
        </w:rPr>
        <w:t xml:space="preserve">, accessed on </w:t>
      </w:r>
      <w:r>
        <w:rPr>
          <w:lang w:val="en-GB"/>
        </w:rPr>
        <w:t>March 2024</w:t>
      </w:r>
      <w:r w:rsidRPr="00E22370">
        <w:rPr>
          <w:lang w:val="en-GB"/>
        </w:rPr>
        <w:t>.</w:t>
      </w:r>
    </w:p>
    <w:p w14:paraId="00736816" w14:textId="2CDC7597" w:rsidR="00E22370" w:rsidRPr="00E22370" w:rsidRDefault="00E22370" w:rsidP="00E22370">
      <w:pPr>
        <w:pStyle w:val="ECCTDList"/>
        <w:jc w:val="left"/>
        <w:rPr>
          <w:lang w:val="en-GB"/>
        </w:rPr>
      </w:pPr>
      <w:r w:rsidRPr="00E22370">
        <w:rPr>
          <w:lang w:val="en-GB"/>
        </w:rPr>
        <w:t xml:space="preserve">[8] Wikipedia, "Wikipedia," electronic file available at </w:t>
      </w:r>
      <w:hyperlink r:id="rId26" w:tgtFrame="_new" w:history="1">
        <w:r w:rsidRPr="00E22370">
          <w:rPr>
            <w:rStyle w:val="Hyperlink"/>
            <w:lang w:val="en-GB"/>
          </w:rPr>
          <w:t>https://www.wikipedia.org/</w:t>
        </w:r>
      </w:hyperlink>
      <w:r w:rsidRPr="00E22370">
        <w:rPr>
          <w:lang w:val="en-GB"/>
        </w:rPr>
        <w:t xml:space="preserve">, accessed </w:t>
      </w:r>
      <w:proofErr w:type="gramStart"/>
      <w:r w:rsidRPr="00E22370">
        <w:rPr>
          <w:lang w:val="en-GB"/>
        </w:rPr>
        <w:t>on</w:t>
      </w:r>
      <w:proofErr w:type="gramEnd"/>
      <w:r w:rsidRPr="00E22370">
        <w:rPr>
          <w:lang w:val="en-GB"/>
        </w:rPr>
        <w:t xml:space="preserve"> </w:t>
      </w:r>
      <w:r>
        <w:rPr>
          <w:lang w:val="en-GB"/>
        </w:rPr>
        <w:t>March 2024</w:t>
      </w:r>
      <w:r w:rsidRPr="00E22370">
        <w:rPr>
          <w:lang w:val="en-GB"/>
        </w:rPr>
        <w:t>.</w:t>
      </w:r>
    </w:p>
    <w:p w14:paraId="666CD40E" w14:textId="15FDFB35" w:rsidR="00E22370" w:rsidRPr="00E22370" w:rsidRDefault="00E22370" w:rsidP="00E22370">
      <w:pPr>
        <w:pStyle w:val="ECCTDList"/>
        <w:jc w:val="left"/>
        <w:rPr>
          <w:lang w:val="en-GB"/>
        </w:rPr>
      </w:pPr>
      <w:r w:rsidRPr="00E22370">
        <w:rPr>
          <w:lang w:val="en-GB"/>
        </w:rPr>
        <w:t xml:space="preserve">[9] Meta Platforms, Inc., "Getting Started – React," electronic file available at </w:t>
      </w:r>
      <w:hyperlink r:id="rId27" w:tgtFrame="_new" w:history="1">
        <w:r w:rsidRPr="00E22370">
          <w:rPr>
            <w:rStyle w:val="Hyperlink"/>
            <w:lang w:val="en-GB"/>
          </w:rPr>
          <w:t>https://legacy.reactjs.org/docs/getting-started.html</w:t>
        </w:r>
      </w:hyperlink>
      <w:r w:rsidRPr="00E22370">
        <w:rPr>
          <w:lang w:val="en-GB"/>
        </w:rPr>
        <w:t xml:space="preserve">, accessed on </w:t>
      </w:r>
      <w:r>
        <w:rPr>
          <w:lang w:val="en-GB"/>
        </w:rPr>
        <w:t>March 2024</w:t>
      </w:r>
      <w:r w:rsidRPr="00E22370">
        <w:rPr>
          <w:lang w:val="en-GB"/>
        </w:rPr>
        <w:t>.</w:t>
      </w:r>
    </w:p>
    <w:p w14:paraId="78100289" w14:textId="3A6E5081" w:rsidR="00E22370" w:rsidRPr="00E22370" w:rsidRDefault="00E22370" w:rsidP="00E22370">
      <w:pPr>
        <w:pStyle w:val="ECCTDList"/>
        <w:jc w:val="left"/>
        <w:rPr>
          <w:lang w:val="en-GB"/>
        </w:rPr>
      </w:pPr>
      <w:r w:rsidRPr="00E22370">
        <w:rPr>
          <w:lang w:val="en-GB"/>
        </w:rPr>
        <w:t xml:space="preserve">[10] </w:t>
      </w:r>
      <w:proofErr w:type="spellStart"/>
      <w:r w:rsidRPr="00E22370">
        <w:rPr>
          <w:lang w:val="en-GB"/>
        </w:rPr>
        <w:t>Go.dev</w:t>
      </w:r>
      <w:proofErr w:type="spellEnd"/>
      <w:r w:rsidRPr="00E22370">
        <w:rPr>
          <w:lang w:val="en-GB"/>
        </w:rPr>
        <w:t xml:space="preserve">, "Go Documentation," electronic file available at </w:t>
      </w:r>
      <w:hyperlink r:id="rId28" w:tgtFrame="_new" w:history="1">
        <w:r w:rsidRPr="00E22370">
          <w:rPr>
            <w:rStyle w:val="Hyperlink"/>
            <w:lang w:val="en-GB"/>
          </w:rPr>
          <w:t>https://go.dev/doc/</w:t>
        </w:r>
      </w:hyperlink>
      <w:r w:rsidRPr="00E22370">
        <w:rPr>
          <w:lang w:val="en-GB"/>
        </w:rPr>
        <w:t xml:space="preserve">, accessed </w:t>
      </w:r>
      <w:proofErr w:type="gramStart"/>
      <w:r w:rsidRPr="00E22370">
        <w:rPr>
          <w:lang w:val="en-GB"/>
        </w:rPr>
        <w:t>on</w:t>
      </w:r>
      <w:proofErr w:type="gramEnd"/>
      <w:r w:rsidRPr="00E22370">
        <w:rPr>
          <w:lang w:val="en-GB"/>
        </w:rPr>
        <w:t xml:space="preserve"> </w:t>
      </w:r>
      <w:r>
        <w:rPr>
          <w:lang w:val="en-GB"/>
        </w:rPr>
        <w:t>June 2024.</w:t>
      </w:r>
    </w:p>
    <w:p w14:paraId="193E4B31" w14:textId="56FC0C3C" w:rsidR="00E22370" w:rsidRPr="00E22370" w:rsidRDefault="00E22370" w:rsidP="00E22370">
      <w:pPr>
        <w:pStyle w:val="ECCTDList"/>
        <w:jc w:val="left"/>
        <w:rPr>
          <w:lang w:val="en-GB"/>
        </w:rPr>
      </w:pPr>
      <w:r w:rsidRPr="00E22370">
        <w:rPr>
          <w:lang w:val="en-GB"/>
        </w:rPr>
        <w:t xml:space="preserve">[11] Stack Overflow, "Free Algorithms Book," electronic file available at </w:t>
      </w:r>
      <w:hyperlink r:id="rId29" w:tgtFrame="_new" w:history="1">
        <w:r w:rsidRPr="00E22370">
          <w:rPr>
            <w:rStyle w:val="Hyperlink"/>
            <w:lang w:val="en-GB"/>
          </w:rPr>
          <w:t>https://books.goalkicker.com/AlgorithmsBook/</w:t>
        </w:r>
      </w:hyperlink>
      <w:r w:rsidRPr="00E22370">
        <w:rPr>
          <w:lang w:val="en-GB"/>
        </w:rPr>
        <w:t xml:space="preserve">, accessed </w:t>
      </w:r>
      <w:proofErr w:type="gramStart"/>
      <w:r w:rsidRPr="00E22370">
        <w:rPr>
          <w:lang w:val="en-GB"/>
        </w:rPr>
        <w:t>on</w:t>
      </w:r>
      <w:proofErr w:type="gramEnd"/>
      <w:r w:rsidRPr="00E22370">
        <w:rPr>
          <w:lang w:val="en-GB"/>
        </w:rPr>
        <w:t xml:space="preserve"> </w:t>
      </w:r>
      <w:r>
        <w:rPr>
          <w:lang w:val="en-GB"/>
        </w:rPr>
        <w:t>March 2024</w:t>
      </w:r>
      <w:r w:rsidRPr="00E22370">
        <w:rPr>
          <w:lang w:val="en-GB"/>
        </w:rPr>
        <w:t>.</w:t>
      </w:r>
    </w:p>
    <w:p w14:paraId="141841F6" w14:textId="63056EDB" w:rsidR="00A94B7B" w:rsidRPr="00E22370" w:rsidRDefault="00E22370" w:rsidP="00E22370">
      <w:pPr>
        <w:pStyle w:val="ECCTDList"/>
        <w:jc w:val="left"/>
        <w:rPr>
          <w:lang w:val="en-GB"/>
        </w:rPr>
      </w:pPr>
      <w:r w:rsidRPr="00E22370">
        <w:rPr>
          <w:lang w:val="en-GB"/>
        </w:rPr>
        <w:t xml:space="preserve">[12] Daniel </w:t>
      </w:r>
      <w:proofErr w:type="spellStart"/>
      <w:r w:rsidRPr="00E22370">
        <w:rPr>
          <w:lang w:val="en-GB"/>
        </w:rPr>
        <w:t>Monzonís</w:t>
      </w:r>
      <w:proofErr w:type="spellEnd"/>
      <w:r w:rsidRPr="00E22370">
        <w:rPr>
          <w:lang w:val="en-GB"/>
        </w:rPr>
        <w:t xml:space="preserve"> Laparra, </w:t>
      </w:r>
      <w:r w:rsidRPr="00E22370">
        <w:rPr>
          <w:i/>
          <w:iCs/>
          <w:lang w:val="en-GB"/>
        </w:rPr>
        <w:t>Pathfinding Algorithms in Graphs and Applications</w:t>
      </w:r>
      <w:r w:rsidRPr="00E22370">
        <w:rPr>
          <w:lang w:val="en-GB"/>
        </w:rPr>
        <w:t>, Barcelona, 2019.</w:t>
      </w:r>
    </w:p>
    <w:sectPr w:rsidR="00A94B7B" w:rsidRPr="00E22370">
      <w:type w:val="continuous"/>
      <w:pgSz w:w="11907" w:h="16840" w:code="9"/>
      <w:pgMar w:top="1701" w:right="1418" w:bottom="1701" w:left="1418" w:header="1134" w:footer="1134" w:gutter="0"/>
      <w:cols w:num="2" w:space="22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AB687" w14:textId="77777777" w:rsidR="004C0E1E" w:rsidRDefault="004C0E1E">
      <w:r>
        <w:separator/>
      </w:r>
    </w:p>
  </w:endnote>
  <w:endnote w:type="continuationSeparator" w:id="0">
    <w:p w14:paraId="0C3CE92F" w14:textId="77777777" w:rsidR="004C0E1E" w:rsidRDefault="004C0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6AC0C" w14:textId="77777777" w:rsidR="004C0E1E" w:rsidRDefault="004C0E1E">
      <w:r>
        <w:separator/>
      </w:r>
    </w:p>
  </w:footnote>
  <w:footnote w:type="continuationSeparator" w:id="0">
    <w:p w14:paraId="15A700F1" w14:textId="77777777" w:rsidR="004C0E1E" w:rsidRDefault="004C0E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7BC5A04"/>
    <w:lvl w:ilvl="0">
      <w:numFmt w:val="none"/>
      <w:lvlText w:val=""/>
      <w:lvlJc w:val="left"/>
    </w:lvl>
    <w:lvl w:ilvl="1">
      <w:numFmt w:val="none"/>
      <w:lvlText w:val=""/>
      <w:lvlJc w:val="left"/>
    </w:lvl>
    <w:lvl w:ilvl="2">
      <w:start w:val="1"/>
      <w:numFmt w:val="decimal"/>
      <w:pStyle w:val="Heading3"/>
      <w:lvlText w:val=".%3"/>
      <w:legacy w:legacy="1" w:legacySpace="120" w:legacyIndent="720"/>
      <w:lvlJc w:val="left"/>
      <w:pPr>
        <w:ind w:left="720" w:hanging="720"/>
      </w:pPr>
    </w:lvl>
    <w:lvl w:ilvl="3">
      <w:start w:val="1"/>
      <w:numFmt w:val="decimal"/>
      <w:pStyle w:val="Heading4"/>
      <w:lvlText w:val=".%3.%4"/>
      <w:legacy w:legacy="1" w:legacySpace="120" w:legacyIndent="864"/>
      <w:lvlJc w:val="left"/>
      <w:pPr>
        <w:ind w:left="864" w:hanging="864"/>
      </w:pPr>
    </w:lvl>
    <w:lvl w:ilvl="4">
      <w:start w:val="1"/>
      <w:numFmt w:val="decimal"/>
      <w:pStyle w:val="Heading5"/>
      <w:lvlText w:val=".%3.%4.%5"/>
      <w:legacy w:legacy="1" w:legacySpace="120" w:legacyIndent="1008"/>
      <w:lvlJc w:val="left"/>
      <w:pPr>
        <w:ind w:left="1008" w:hanging="1008"/>
      </w:pPr>
    </w:lvl>
    <w:lvl w:ilvl="5">
      <w:start w:val="1"/>
      <w:numFmt w:val="decimal"/>
      <w:pStyle w:val="Heading6"/>
      <w:lvlText w:val=".%3.%4.%5.%6"/>
      <w:legacy w:legacy="1" w:legacySpace="120" w:legacyIndent="1152"/>
      <w:lvlJc w:val="left"/>
      <w:pPr>
        <w:ind w:left="1152" w:hanging="1152"/>
      </w:pPr>
    </w:lvl>
    <w:lvl w:ilvl="6">
      <w:start w:val="1"/>
      <w:numFmt w:val="decimal"/>
      <w:pStyle w:val="Heading7"/>
      <w:lvlText w:val=".%3.%4.%5.%6.%7"/>
      <w:legacy w:legacy="1" w:legacySpace="120" w:legacyIndent="1296"/>
      <w:lvlJc w:val="left"/>
      <w:pPr>
        <w:ind w:left="1296" w:hanging="1296"/>
      </w:pPr>
    </w:lvl>
    <w:lvl w:ilvl="7">
      <w:start w:val="1"/>
      <w:numFmt w:val="decimal"/>
      <w:pStyle w:val="Heading8"/>
      <w:lvlText w:val=".%3.%4.%5.%6.%7.%8"/>
      <w:legacy w:legacy="1" w:legacySpace="120" w:legacyIndent="1440"/>
      <w:lvlJc w:val="left"/>
      <w:pPr>
        <w:ind w:left="1440" w:hanging="1440"/>
      </w:pPr>
    </w:lvl>
    <w:lvl w:ilvl="8">
      <w:start w:val="1"/>
      <w:numFmt w:val="decimal"/>
      <w:pStyle w:val="Heading9"/>
      <w:lvlText w:val=".%3.%4.%5.%6.%7.%8.%9"/>
      <w:legacy w:legacy="1" w:legacySpace="120" w:legacyIndent="1584"/>
      <w:lvlJc w:val="left"/>
      <w:pPr>
        <w:ind w:left="1584" w:hanging="1584"/>
      </w:pPr>
    </w:lvl>
  </w:abstractNum>
  <w:abstractNum w:abstractNumId="1" w15:restartNumberingAfterBreak="0">
    <w:nsid w:val="FFFFFFFE"/>
    <w:multiLevelType w:val="singleLevel"/>
    <w:tmpl w:val="935216CC"/>
    <w:lvl w:ilvl="0">
      <w:numFmt w:val="bullet"/>
      <w:lvlText w:val="*"/>
      <w:lvlJc w:val="left"/>
    </w:lvl>
  </w:abstractNum>
  <w:abstractNum w:abstractNumId="2" w15:restartNumberingAfterBreak="0">
    <w:nsid w:val="03C0795C"/>
    <w:multiLevelType w:val="hybridMultilevel"/>
    <w:tmpl w:val="FFE6B45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3202254D"/>
    <w:multiLevelType w:val="hybridMultilevel"/>
    <w:tmpl w:val="63785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3F7DEF"/>
    <w:multiLevelType w:val="hybridMultilevel"/>
    <w:tmpl w:val="25FA65CA"/>
    <w:lvl w:ilvl="0" w:tplc="08090001">
      <w:start w:val="1"/>
      <w:numFmt w:val="bullet"/>
      <w:lvlText w:val=""/>
      <w:lvlJc w:val="left"/>
      <w:pPr>
        <w:ind w:left="1135" w:hanging="360"/>
      </w:pPr>
      <w:rPr>
        <w:rFonts w:ascii="Symbol" w:hAnsi="Symbol" w:hint="default"/>
      </w:rPr>
    </w:lvl>
    <w:lvl w:ilvl="1" w:tplc="08090003" w:tentative="1">
      <w:start w:val="1"/>
      <w:numFmt w:val="bullet"/>
      <w:lvlText w:val="o"/>
      <w:lvlJc w:val="left"/>
      <w:pPr>
        <w:ind w:left="1855" w:hanging="360"/>
      </w:pPr>
      <w:rPr>
        <w:rFonts w:ascii="Courier New" w:hAnsi="Courier New" w:cs="Courier New" w:hint="default"/>
      </w:rPr>
    </w:lvl>
    <w:lvl w:ilvl="2" w:tplc="08090005" w:tentative="1">
      <w:start w:val="1"/>
      <w:numFmt w:val="bullet"/>
      <w:lvlText w:val=""/>
      <w:lvlJc w:val="left"/>
      <w:pPr>
        <w:ind w:left="2575" w:hanging="360"/>
      </w:pPr>
      <w:rPr>
        <w:rFonts w:ascii="Wingdings" w:hAnsi="Wingdings" w:hint="default"/>
      </w:rPr>
    </w:lvl>
    <w:lvl w:ilvl="3" w:tplc="08090001" w:tentative="1">
      <w:start w:val="1"/>
      <w:numFmt w:val="bullet"/>
      <w:lvlText w:val=""/>
      <w:lvlJc w:val="left"/>
      <w:pPr>
        <w:ind w:left="3295" w:hanging="360"/>
      </w:pPr>
      <w:rPr>
        <w:rFonts w:ascii="Symbol" w:hAnsi="Symbol" w:hint="default"/>
      </w:rPr>
    </w:lvl>
    <w:lvl w:ilvl="4" w:tplc="08090003" w:tentative="1">
      <w:start w:val="1"/>
      <w:numFmt w:val="bullet"/>
      <w:lvlText w:val="o"/>
      <w:lvlJc w:val="left"/>
      <w:pPr>
        <w:ind w:left="4015" w:hanging="360"/>
      </w:pPr>
      <w:rPr>
        <w:rFonts w:ascii="Courier New" w:hAnsi="Courier New" w:cs="Courier New" w:hint="default"/>
      </w:rPr>
    </w:lvl>
    <w:lvl w:ilvl="5" w:tplc="08090005" w:tentative="1">
      <w:start w:val="1"/>
      <w:numFmt w:val="bullet"/>
      <w:lvlText w:val=""/>
      <w:lvlJc w:val="left"/>
      <w:pPr>
        <w:ind w:left="4735" w:hanging="360"/>
      </w:pPr>
      <w:rPr>
        <w:rFonts w:ascii="Wingdings" w:hAnsi="Wingdings" w:hint="default"/>
      </w:rPr>
    </w:lvl>
    <w:lvl w:ilvl="6" w:tplc="08090001" w:tentative="1">
      <w:start w:val="1"/>
      <w:numFmt w:val="bullet"/>
      <w:lvlText w:val=""/>
      <w:lvlJc w:val="left"/>
      <w:pPr>
        <w:ind w:left="5455" w:hanging="360"/>
      </w:pPr>
      <w:rPr>
        <w:rFonts w:ascii="Symbol" w:hAnsi="Symbol" w:hint="default"/>
      </w:rPr>
    </w:lvl>
    <w:lvl w:ilvl="7" w:tplc="08090003" w:tentative="1">
      <w:start w:val="1"/>
      <w:numFmt w:val="bullet"/>
      <w:lvlText w:val="o"/>
      <w:lvlJc w:val="left"/>
      <w:pPr>
        <w:ind w:left="6175" w:hanging="360"/>
      </w:pPr>
      <w:rPr>
        <w:rFonts w:ascii="Courier New" w:hAnsi="Courier New" w:cs="Courier New" w:hint="default"/>
      </w:rPr>
    </w:lvl>
    <w:lvl w:ilvl="8" w:tplc="08090005" w:tentative="1">
      <w:start w:val="1"/>
      <w:numFmt w:val="bullet"/>
      <w:lvlText w:val=""/>
      <w:lvlJc w:val="left"/>
      <w:pPr>
        <w:ind w:left="6895" w:hanging="360"/>
      </w:pPr>
      <w:rPr>
        <w:rFonts w:ascii="Wingdings" w:hAnsi="Wingdings" w:hint="default"/>
      </w:rPr>
    </w:lvl>
  </w:abstractNum>
  <w:abstractNum w:abstractNumId="5" w15:restartNumberingAfterBreak="0">
    <w:nsid w:val="3F7B10B4"/>
    <w:multiLevelType w:val="multilevel"/>
    <w:tmpl w:val="11A2C798"/>
    <w:lvl w:ilvl="0">
      <w:start w:val="1"/>
      <w:numFmt w:val="decimal"/>
      <w:lvlText w:val="%1"/>
      <w:legacy w:legacy="1" w:legacySpace="0" w:legacyIndent="0"/>
      <w:lvlJc w:val="left"/>
    </w:lvl>
    <w:lvl w:ilvl="1">
      <w:start w:val="1"/>
      <w:numFmt w:val="decimal"/>
      <w:lvlText w:val="%1.%2"/>
      <w:legacy w:legacy="1" w:legacySpace="120" w:legacyIndent="360"/>
      <w:lvlJc w:val="left"/>
    </w:lvl>
    <w:lvl w:ilvl="2">
      <w:start w:val="1"/>
      <w:numFmt w:val="decimal"/>
      <w:lvlText w:val="%1.%2.%3."/>
      <w:legacy w:legacy="1" w:legacySpace="120" w:legacyIndent="504"/>
      <w:lvlJc w:val="left"/>
      <w:pPr>
        <w:ind w:left="864" w:hanging="504"/>
      </w:pPr>
    </w:lvl>
    <w:lvl w:ilvl="3">
      <w:start w:val="1"/>
      <w:numFmt w:val="decimal"/>
      <w:lvlText w:val="%1.%2.%3.%4."/>
      <w:legacy w:legacy="1" w:legacySpace="120" w:legacyIndent="648"/>
      <w:lvlJc w:val="left"/>
      <w:pPr>
        <w:ind w:left="1512" w:hanging="648"/>
      </w:pPr>
    </w:lvl>
    <w:lvl w:ilvl="4">
      <w:start w:val="1"/>
      <w:numFmt w:val="decimal"/>
      <w:lvlText w:val="%1.%2.%3.%4.%5."/>
      <w:legacy w:legacy="1" w:legacySpace="120" w:legacyIndent="792"/>
      <w:lvlJc w:val="left"/>
      <w:pPr>
        <w:ind w:left="2304" w:hanging="792"/>
      </w:pPr>
    </w:lvl>
    <w:lvl w:ilvl="5">
      <w:start w:val="1"/>
      <w:numFmt w:val="decimal"/>
      <w:lvlText w:val="%1.%2.%3.%4.%5.%6."/>
      <w:legacy w:legacy="1" w:legacySpace="120" w:legacyIndent="936"/>
      <w:lvlJc w:val="left"/>
      <w:pPr>
        <w:ind w:left="3240" w:hanging="936"/>
      </w:pPr>
    </w:lvl>
    <w:lvl w:ilvl="6">
      <w:start w:val="1"/>
      <w:numFmt w:val="decimal"/>
      <w:lvlText w:val="%1.%2.%3.%4.%5.%6.%7."/>
      <w:legacy w:legacy="1" w:legacySpace="120" w:legacyIndent="1080"/>
      <w:lvlJc w:val="left"/>
      <w:pPr>
        <w:ind w:left="4320" w:hanging="1080"/>
      </w:pPr>
    </w:lvl>
    <w:lvl w:ilvl="7">
      <w:start w:val="1"/>
      <w:numFmt w:val="decimal"/>
      <w:lvlText w:val="%1.%2.%3.%4.%5.%6.%7.%8."/>
      <w:legacy w:legacy="1" w:legacySpace="120" w:legacyIndent="1224"/>
      <w:lvlJc w:val="left"/>
      <w:pPr>
        <w:ind w:left="5544" w:hanging="1224"/>
      </w:pPr>
    </w:lvl>
    <w:lvl w:ilvl="8">
      <w:start w:val="1"/>
      <w:numFmt w:val="decimal"/>
      <w:lvlText w:val="%1.%2.%3.%4.%5.%6.%7.%8.%9."/>
      <w:legacy w:legacy="1" w:legacySpace="120" w:legacyIndent="1440"/>
      <w:lvlJc w:val="left"/>
      <w:pPr>
        <w:ind w:left="6984" w:hanging="1440"/>
      </w:pPr>
    </w:lvl>
  </w:abstractNum>
  <w:abstractNum w:abstractNumId="6" w15:restartNumberingAfterBreak="0">
    <w:nsid w:val="44467823"/>
    <w:multiLevelType w:val="hybridMultilevel"/>
    <w:tmpl w:val="70A60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0D3105"/>
    <w:multiLevelType w:val="hybridMultilevel"/>
    <w:tmpl w:val="901E5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2C420A"/>
    <w:multiLevelType w:val="hybridMultilevel"/>
    <w:tmpl w:val="99ACF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BF7CE3"/>
    <w:multiLevelType w:val="hybridMultilevel"/>
    <w:tmpl w:val="A5482BD0"/>
    <w:lvl w:ilvl="0" w:tplc="4A4CC51A">
      <w:start w:val="1"/>
      <w:numFmt w:val="bullet"/>
      <w:lvlText w:val=""/>
      <w:lvlJc w:val="left"/>
      <w:pPr>
        <w:tabs>
          <w:tab w:val="num" w:pos="360"/>
        </w:tabs>
        <w:ind w:left="360" w:hanging="360"/>
      </w:pPr>
      <w:rPr>
        <w:rFonts w:ascii="Symbol" w:hAnsi="Symbol" w:hint="default"/>
        <w:color w:val="auto"/>
      </w:rPr>
    </w:lvl>
    <w:lvl w:ilvl="1" w:tplc="04240003" w:tentative="1">
      <w:start w:val="1"/>
      <w:numFmt w:val="bullet"/>
      <w:lvlText w:val="o"/>
      <w:lvlJc w:val="left"/>
      <w:pPr>
        <w:tabs>
          <w:tab w:val="num" w:pos="1080"/>
        </w:tabs>
        <w:ind w:left="1080" w:hanging="360"/>
      </w:pPr>
      <w:rPr>
        <w:rFonts w:ascii="Courier New" w:hAnsi="Courier New" w:cs="Courier New"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D207E0F"/>
    <w:multiLevelType w:val="multilevel"/>
    <w:tmpl w:val="C0D8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2865C5"/>
    <w:multiLevelType w:val="hybridMultilevel"/>
    <w:tmpl w:val="92F661F0"/>
    <w:lvl w:ilvl="0" w:tplc="099C2756">
      <w:start w:val="2"/>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2" w15:restartNumberingAfterBreak="0">
    <w:nsid w:val="6E417E35"/>
    <w:multiLevelType w:val="hybridMultilevel"/>
    <w:tmpl w:val="0400C71E"/>
    <w:lvl w:ilvl="0" w:tplc="ACA029A0">
      <w:start w:val="1"/>
      <w:numFmt w:val="bullet"/>
      <w:lvlText w:val=""/>
      <w:lvlJc w:val="left"/>
      <w:pPr>
        <w:tabs>
          <w:tab w:val="num" w:pos="1080"/>
        </w:tabs>
        <w:ind w:left="108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53C5C3C"/>
    <w:multiLevelType w:val="multilevel"/>
    <w:tmpl w:val="5E24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CA7820"/>
    <w:multiLevelType w:val="hybridMultilevel"/>
    <w:tmpl w:val="5066D88E"/>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5293148">
    <w:abstractNumId w:val="0"/>
  </w:num>
  <w:num w:numId="2" w16cid:durableId="404302911">
    <w:abstractNumId w:val="5"/>
  </w:num>
  <w:num w:numId="3" w16cid:durableId="1749495826">
    <w:abstractNumId w:val="1"/>
    <w:lvlOverride w:ilvl="0">
      <w:lvl w:ilvl="0">
        <w:start w:val="1"/>
        <w:numFmt w:val="bullet"/>
        <w:lvlText w:val=""/>
        <w:legacy w:legacy="1" w:legacySpace="120" w:legacyIndent="360"/>
        <w:lvlJc w:val="left"/>
        <w:pPr>
          <w:ind w:left="862" w:hanging="360"/>
        </w:pPr>
        <w:rPr>
          <w:rFonts w:ascii="Symbol" w:hAnsi="Symbol" w:hint="default"/>
        </w:rPr>
      </w:lvl>
    </w:lvlOverride>
  </w:num>
  <w:num w:numId="4" w16cid:durableId="1559781465">
    <w:abstractNumId w:val="9"/>
  </w:num>
  <w:num w:numId="5" w16cid:durableId="1482648892">
    <w:abstractNumId w:val="12"/>
  </w:num>
  <w:num w:numId="6" w16cid:durableId="2080469704">
    <w:abstractNumId w:val="10"/>
  </w:num>
  <w:num w:numId="7" w16cid:durableId="1694570680">
    <w:abstractNumId w:val="13"/>
  </w:num>
  <w:num w:numId="8" w16cid:durableId="209801434">
    <w:abstractNumId w:val="11"/>
  </w:num>
  <w:num w:numId="9" w16cid:durableId="905258182">
    <w:abstractNumId w:val="14"/>
  </w:num>
  <w:num w:numId="10" w16cid:durableId="1494683496">
    <w:abstractNumId w:val="3"/>
  </w:num>
  <w:num w:numId="11" w16cid:durableId="560530091">
    <w:abstractNumId w:val="2"/>
  </w:num>
  <w:num w:numId="12" w16cid:durableId="913664372">
    <w:abstractNumId w:val="6"/>
  </w:num>
  <w:num w:numId="13" w16cid:durableId="902915076">
    <w:abstractNumId w:val="4"/>
  </w:num>
  <w:num w:numId="14" w16cid:durableId="653684821">
    <w:abstractNumId w:val="7"/>
  </w:num>
  <w:num w:numId="15" w16cid:durableId="206670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attachedTemplate r:id="rId1"/>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A43"/>
    <w:rsid w:val="00013346"/>
    <w:rsid w:val="00031698"/>
    <w:rsid w:val="00056DB9"/>
    <w:rsid w:val="0006603A"/>
    <w:rsid w:val="000773C3"/>
    <w:rsid w:val="000B2DDC"/>
    <w:rsid w:val="000E7897"/>
    <w:rsid w:val="000F1C73"/>
    <w:rsid w:val="00102FDE"/>
    <w:rsid w:val="001418BB"/>
    <w:rsid w:val="001669C5"/>
    <w:rsid w:val="0018406F"/>
    <w:rsid w:val="0023658F"/>
    <w:rsid w:val="00236AE8"/>
    <w:rsid w:val="002762AC"/>
    <w:rsid w:val="00283688"/>
    <w:rsid w:val="002E5515"/>
    <w:rsid w:val="002E691A"/>
    <w:rsid w:val="002E7915"/>
    <w:rsid w:val="002F4A4C"/>
    <w:rsid w:val="00333D8A"/>
    <w:rsid w:val="00343AD2"/>
    <w:rsid w:val="00365BB5"/>
    <w:rsid w:val="003876DE"/>
    <w:rsid w:val="00390AC2"/>
    <w:rsid w:val="003A1F81"/>
    <w:rsid w:val="003C6475"/>
    <w:rsid w:val="00423AD9"/>
    <w:rsid w:val="00450B5C"/>
    <w:rsid w:val="00472D03"/>
    <w:rsid w:val="004731BE"/>
    <w:rsid w:val="00480BD5"/>
    <w:rsid w:val="00485F0D"/>
    <w:rsid w:val="004C0E1E"/>
    <w:rsid w:val="004D395B"/>
    <w:rsid w:val="004E26FF"/>
    <w:rsid w:val="004F5490"/>
    <w:rsid w:val="005264A9"/>
    <w:rsid w:val="005B2E7A"/>
    <w:rsid w:val="005C39BD"/>
    <w:rsid w:val="005E2084"/>
    <w:rsid w:val="0060348F"/>
    <w:rsid w:val="00604942"/>
    <w:rsid w:val="00611EB5"/>
    <w:rsid w:val="006350C6"/>
    <w:rsid w:val="00644B9C"/>
    <w:rsid w:val="00645C42"/>
    <w:rsid w:val="00697D02"/>
    <w:rsid w:val="006A3521"/>
    <w:rsid w:val="006E291A"/>
    <w:rsid w:val="00705CF8"/>
    <w:rsid w:val="00720F2F"/>
    <w:rsid w:val="0072205F"/>
    <w:rsid w:val="00736442"/>
    <w:rsid w:val="0073729B"/>
    <w:rsid w:val="00744F9A"/>
    <w:rsid w:val="0076159A"/>
    <w:rsid w:val="00763048"/>
    <w:rsid w:val="0077546F"/>
    <w:rsid w:val="007B3A8E"/>
    <w:rsid w:val="007F088F"/>
    <w:rsid w:val="00804476"/>
    <w:rsid w:val="00812B8D"/>
    <w:rsid w:val="0083758A"/>
    <w:rsid w:val="00863823"/>
    <w:rsid w:val="00891B8F"/>
    <w:rsid w:val="00893E92"/>
    <w:rsid w:val="008B6677"/>
    <w:rsid w:val="008E00E6"/>
    <w:rsid w:val="009168C1"/>
    <w:rsid w:val="009A2A5F"/>
    <w:rsid w:val="009A66C7"/>
    <w:rsid w:val="009D16B3"/>
    <w:rsid w:val="00A1625F"/>
    <w:rsid w:val="00A3236B"/>
    <w:rsid w:val="00A3723D"/>
    <w:rsid w:val="00A875E4"/>
    <w:rsid w:val="00A94B7B"/>
    <w:rsid w:val="00AB2FE5"/>
    <w:rsid w:val="00AB527E"/>
    <w:rsid w:val="00AD6B37"/>
    <w:rsid w:val="00B01B59"/>
    <w:rsid w:val="00B114FF"/>
    <w:rsid w:val="00B264D6"/>
    <w:rsid w:val="00B26D5F"/>
    <w:rsid w:val="00B615BE"/>
    <w:rsid w:val="00B82125"/>
    <w:rsid w:val="00B85B5B"/>
    <w:rsid w:val="00B96A43"/>
    <w:rsid w:val="00BA179F"/>
    <w:rsid w:val="00BB6E2C"/>
    <w:rsid w:val="00BC7E6D"/>
    <w:rsid w:val="00BD5645"/>
    <w:rsid w:val="00C142FC"/>
    <w:rsid w:val="00C22208"/>
    <w:rsid w:val="00C40466"/>
    <w:rsid w:val="00C40838"/>
    <w:rsid w:val="00C54F00"/>
    <w:rsid w:val="00C77715"/>
    <w:rsid w:val="00C82253"/>
    <w:rsid w:val="00C9403D"/>
    <w:rsid w:val="00C9723C"/>
    <w:rsid w:val="00CC0372"/>
    <w:rsid w:val="00CD2E84"/>
    <w:rsid w:val="00D32C00"/>
    <w:rsid w:val="00D87A09"/>
    <w:rsid w:val="00DB5E42"/>
    <w:rsid w:val="00DC4ADB"/>
    <w:rsid w:val="00DE5872"/>
    <w:rsid w:val="00DF0757"/>
    <w:rsid w:val="00E022F8"/>
    <w:rsid w:val="00E22370"/>
    <w:rsid w:val="00E25E61"/>
    <w:rsid w:val="00E3341D"/>
    <w:rsid w:val="00E37FEC"/>
    <w:rsid w:val="00E60D36"/>
    <w:rsid w:val="00E65FB9"/>
    <w:rsid w:val="00E76DD1"/>
    <w:rsid w:val="00E80E5F"/>
    <w:rsid w:val="00EC0787"/>
    <w:rsid w:val="00ED7CA7"/>
    <w:rsid w:val="00F104F1"/>
    <w:rsid w:val="00F26D8F"/>
    <w:rsid w:val="00F36011"/>
    <w:rsid w:val="00F513A5"/>
    <w:rsid w:val="00F63442"/>
    <w:rsid w:val="00F640FA"/>
    <w:rsid w:val="00FC2F45"/>
    <w:rsid w:val="00FC55EE"/>
    <w:rsid w:val="00FE12F2"/>
    <w:rsid w:val="00FF040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58FAD"/>
  <w15:chartTrackingRefBased/>
  <w15:docId w15:val="{BE0ACC1B-F8D3-4D8C-AC25-D206A045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val="en-US" w:eastAsia="en-US"/>
    </w:rPr>
  </w:style>
  <w:style w:type="paragraph" w:styleId="Heading1">
    <w:name w:val="heading 1"/>
    <w:basedOn w:val="Normal"/>
    <w:next w:val="Normal"/>
    <w:qFormat/>
    <w:pPr>
      <w:keepNext/>
      <w:overflowPunct/>
      <w:autoSpaceDE/>
      <w:autoSpaceDN/>
      <w:adjustRightInd/>
      <w:spacing w:before="100" w:after="100"/>
      <w:jc w:val="both"/>
      <w:textAlignment w:val="auto"/>
      <w:outlineLvl w:val="0"/>
    </w:pPr>
    <w:rPr>
      <w:b/>
      <w:kern w:val="32"/>
      <w:lang w:eastAsia="sl-SI"/>
    </w:rPr>
  </w:style>
  <w:style w:type="paragraph" w:styleId="Heading2">
    <w:name w:val="heading 2"/>
    <w:basedOn w:val="Normal"/>
    <w:qFormat/>
    <w:pPr>
      <w:outlineLvl w:val="1"/>
    </w:pPr>
  </w:style>
  <w:style w:type="paragraph" w:styleId="Heading3">
    <w:name w:val="heading 3"/>
    <w:basedOn w:val="Normal"/>
    <w:qFormat/>
    <w:pPr>
      <w:numPr>
        <w:ilvl w:val="2"/>
        <w:numId w:val="1"/>
      </w:numPr>
      <w:tabs>
        <w:tab w:val="left" w:pos="720"/>
      </w:tabs>
      <w:outlineLvl w:val="2"/>
    </w:pPr>
  </w:style>
  <w:style w:type="paragraph" w:styleId="Heading4">
    <w:name w:val="heading 4"/>
    <w:basedOn w:val="Normal"/>
    <w:qFormat/>
    <w:pPr>
      <w:numPr>
        <w:ilvl w:val="3"/>
        <w:numId w:val="1"/>
      </w:numPr>
      <w:tabs>
        <w:tab w:val="left" w:pos="864"/>
      </w:tabs>
      <w:outlineLvl w:val="3"/>
    </w:pPr>
  </w:style>
  <w:style w:type="paragraph" w:styleId="Heading5">
    <w:name w:val="heading 5"/>
    <w:basedOn w:val="Normal"/>
    <w:qFormat/>
    <w:pPr>
      <w:numPr>
        <w:ilvl w:val="4"/>
        <w:numId w:val="1"/>
      </w:numPr>
      <w:tabs>
        <w:tab w:val="left" w:pos="1008"/>
      </w:tabs>
      <w:outlineLvl w:val="4"/>
    </w:pPr>
  </w:style>
  <w:style w:type="paragraph" w:styleId="Heading6">
    <w:name w:val="heading 6"/>
    <w:basedOn w:val="Normal"/>
    <w:qFormat/>
    <w:pPr>
      <w:numPr>
        <w:ilvl w:val="5"/>
        <w:numId w:val="1"/>
      </w:numPr>
      <w:tabs>
        <w:tab w:val="left" w:pos="1152"/>
      </w:tabs>
      <w:outlineLvl w:val="5"/>
    </w:pPr>
  </w:style>
  <w:style w:type="paragraph" w:styleId="Heading7">
    <w:name w:val="heading 7"/>
    <w:basedOn w:val="Normal"/>
    <w:qFormat/>
    <w:pPr>
      <w:numPr>
        <w:ilvl w:val="6"/>
        <w:numId w:val="1"/>
      </w:numPr>
      <w:tabs>
        <w:tab w:val="left" w:pos="1296"/>
      </w:tabs>
      <w:outlineLvl w:val="6"/>
    </w:pPr>
  </w:style>
  <w:style w:type="paragraph" w:styleId="Heading8">
    <w:name w:val="heading 8"/>
    <w:basedOn w:val="Normal"/>
    <w:qFormat/>
    <w:pPr>
      <w:numPr>
        <w:ilvl w:val="7"/>
        <w:numId w:val="1"/>
      </w:numPr>
      <w:tabs>
        <w:tab w:val="left" w:pos="1440"/>
      </w:tabs>
      <w:outlineLvl w:val="7"/>
    </w:pPr>
  </w:style>
  <w:style w:type="paragraph" w:styleId="Heading9">
    <w:name w:val="heading 9"/>
    <w:basedOn w:val="Normal"/>
    <w:qFormat/>
    <w:pPr>
      <w:numPr>
        <w:ilvl w:val="8"/>
        <w:numId w:val="1"/>
      </w:numPr>
      <w:tabs>
        <w:tab w:val="left" w:pos="1584"/>
      </w:tabs>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rPr>
  </w:style>
  <w:style w:type="paragraph" w:customStyle="1" w:styleId="ECCTDCaptions">
    <w:name w:val="ECCTD Captions"/>
    <w:basedOn w:val="Normal"/>
    <w:pPr>
      <w:spacing w:before="200" w:after="200"/>
      <w:jc w:val="center"/>
    </w:pPr>
  </w:style>
  <w:style w:type="paragraph" w:customStyle="1" w:styleId="ECCTDMainText">
    <w:name w:val="ECCTD Main Text"/>
    <w:basedOn w:val="Normal"/>
    <w:pPr>
      <w:ind w:firstLine="142"/>
      <w:jc w:val="both"/>
    </w:pPr>
    <w:rPr>
      <w:spacing w:val="2"/>
    </w:rPr>
  </w:style>
  <w:style w:type="paragraph" w:customStyle="1" w:styleId="ECCTDSubsection">
    <w:name w:val="ECCTD Subsection"/>
    <w:basedOn w:val="Normal"/>
    <w:next w:val="ECCTDMainText"/>
    <w:pPr>
      <w:spacing w:before="200" w:after="160"/>
      <w:ind w:left="578" w:hanging="578"/>
    </w:pPr>
    <w:rPr>
      <w:b/>
    </w:rPr>
  </w:style>
  <w:style w:type="paragraph" w:customStyle="1" w:styleId="ECCTDSECTION">
    <w:name w:val="ECCTD SECTION"/>
    <w:basedOn w:val="Normal"/>
    <w:next w:val="ECCTDMainText"/>
    <w:pPr>
      <w:tabs>
        <w:tab w:val="left" w:pos="397"/>
      </w:tabs>
      <w:spacing w:before="300" w:after="200"/>
    </w:pPr>
    <w:rPr>
      <w:b/>
    </w:rPr>
  </w:style>
  <w:style w:type="paragraph" w:customStyle="1" w:styleId="ECCTDAuthors">
    <w:name w:val="ECCTD Authors"/>
    <w:basedOn w:val="Normal"/>
    <w:pPr>
      <w:jc w:val="center"/>
    </w:pPr>
    <w:rPr>
      <w:sz w:val="24"/>
    </w:rPr>
  </w:style>
  <w:style w:type="paragraph" w:customStyle="1" w:styleId="ECCTDTitle">
    <w:name w:val="ECCTD Title"/>
    <w:basedOn w:val="Normal"/>
    <w:next w:val="ECCTDAuthors"/>
    <w:pPr>
      <w:spacing w:before="120" w:after="200"/>
      <w:jc w:val="center"/>
    </w:pPr>
    <w:rPr>
      <w:sz w:val="36"/>
    </w:rPr>
  </w:style>
  <w:style w:type="paragraph" w:customStyle="1" w:styleId="ECCTDFigure">
    <w:name w:val="ECCTD Figure"/>
    <w:basedOn w:val="ECCTDMainText"/>
    <w:pPr>
      <w:ind w:firstLine="0"/>
      <w:jc w:val="center"/>
    </w:pPr>
  </w:style>
  <w:style w:type="paragraph" w:customStyle="1" w:styleId="ECCTDEquation">
    <w:name w:val="ECCTD Equation"/>
    <w:basedOn w:val="ECCTDMainText"/>
    <w:pPr>
      <w:tabs>
        <w:tab w:val="center" w:pos="2268"/>
        <w:tab w:val="right" w:pos="4253"/>
      </w:tabs>
      <w:spacing w:before="100" w:after="100"/>
      <w:ind w:firstLine="0"/>
    </w:pPr>
  </w:style>
  <w:style w:type="paragraph" w:styleId="FootnoteText">
    <w:name w:val="footnote text"/>
    <w:aliases w:val="ECCTD endnote"/>
    <w:basedOn w:val="Normal"/>
    <w:semiHidden/>
    <w:rPr>
      <w:sz w:val="18"/>
    </w:rPr>
  </w:style>
  <w:style w:type="character" w:styleId="FootnoteReference">
    <w:name w:val="footnote reference"/>
    <w:semiHidden/>
    <w:rPr>
      <w:vertAlign w:val="superscript"/>
    </w:rPr>
  </w:style>
  <w:style w:type="paragraph" w:styleId="Header">
    <w:name w:val="header"/>
    <w:basedOn w:val="Normal"/>
    <w:semiHidden/>
    <w:pPr>
      <w:tabs>
        <w:tab w:val="center" w:pos="4986"/>
        <w:tab w:val="right" w:pos="9972"/>
      </w:tabs>
    </w:pPr>
  </w:style>
  <w:style w:type="paragraph" w:styleId="Footer">
    <w:name w:val="footer"/>
    <w:basedOn w:val="Normal"/>
    <w:semiHidden/>
    <w:pPr>
      <w:tabs>
        <w:tab w:val="center" w:pos="4986"/>
        <w:tab w:val="right" w:pos="9972"/>
      </w:tabs>
    </w:pPr>
  </w:style>
  <w:style w:type="character" w:styleId="Hyperlink">
    <w:name w:val="Hyperlink"/>
    <w:semiHidden/>
    <w:rPr>
      <w:color w:val="0000FF"/>
      <w:u w:val="single"/>
    </w:rPr>
  </w:style>
  <w:style w:type="paragraph" w:customStyle="1" w:styleId="ECCTDList">
    <w:name w:val="ECCTD List"/>
    <w:basedOn w:val="ECCTDMainText"/>
    <w:pPr>
      <w:spacing w:after="120"/>
      <w:ind w:left="284" w:hanging="142"/>
    </w:pPr>
  </w:style>
  <w:style w:type="character" w:styleId="FollowedHyperlink">
    <w:name w:val="FollowedHyperlink"/>
    <w:semiHidden/>
    <w:rPr>
      <w:color w:val="800080"/>
      <w:u w:val="single"/>
    </w:rPr>
  </w:style>
  <w:style w:type="paragraph" w:customStyle="1" w:styleId="ECCTDReferences">
    <w:name w:val="ECCTD References"/>
    <w:basedOn w:val="ECCTDMainText"/>
    <w:pPr>
      <w:spacing w:after="60"/>
      <w:ind w:left="284" w:hanging="284"/>
    </w:pPr>
  </w:style>
  <w:style w:type="paragraph" w:customStyle="1" w:styleId="ECCTDAbstract">
    <w:name w:val="ECCTD Abstract"/>
    <w:basedOn w:val="ECCTDMainText"/>
    <w:rPr>
      <w:b/>
      <w:sz w:val="18"/>
    </w:rPr>
  </w:style>
  <w:style w:type="paragraph" w:customStyle="1" w:styleId="ECCTDSubsubsection">
    <w:name w:val="ECCTD Subsubsection"/>
    <w:basedOn w:val="ECCTDSubsection"/>
    <w:next w:val="ECCTDFirstPar"/>
    <w:pPr>
      <w:spacing w:before="160" w:after="100"/>
    </w:pPr>
  </w:style>
  <w:style w:type="paragraph" w:customStyle="1" w:styleId="ECCTDFirstPar">
    <w:name w:val="ECCTD First Par"/>
    <w:basedOn w:val="ECCTDMainText"/>
    <w:pPr>
      <w:ind w:firstLine="0"/>
    </w:pPr>
  </w:style>
  <w:style w:type="paragraph" w:styleId="BalloonText">
    <w:name w:val="Balloon Text"/>
    <w:basedOn w:val="Normal"/>
    <w:semiHidden/>
    <w:rPr>
      <w:rFonts w:ascii="Tahoma" w:hAnsi="Tahoma" w:cs="Tahoma"/>
      <w:sz w:val="16"/>
      <w:szCs w:val="16"/>
    </w:rPr>
  </w:style>
  <w:style w:type="paragraph" w:styleId="NormalWeb">
    <w:name w:val="Normal (Web)"/>
    <w:basedOn w:val="Normal"/>
    <w:uiPriority w:val="99"/>
    <w:semiHidden/>
    <w:unhideWhenUsed/>
    <w:rsid w:val="00F640FA"/>
    <w:rPr>
      <w:sz w:val="24"/>
      <w:szCs w:val="24"/>
    </w:rPr>
  </w:style>
  <w:style w:type="character" w:styleId="PlaceholderText">
    <w:name w:val="Placeholder Text"/>
    <w:basedOn w:val="DefaultParagraphFont"/>
    <w:uiPriority w:val="99"/>
    <w:semiHidden/>
    <w:rsid w:val="00F640FA"/>
    <w:rPr>
      <w:color w:val="666666"/>
    </w:rPr>
  </w:style>
  <w:style w:type="paragraph" w:styleId="Caption">
    <w:name w:val="caption"/>
    <w:basedOn w:val="Normal"/>
    <w:next w:val="Normal"/>
    <w:uiPriority w:val="35"/>
    <w:unhideWhenUsed/>
    <w:qFormat/>
    <w:rsid w:val="00804476"/>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9A2A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13448">
      <w:bodyDiv w:val="1"/>
      <w:marLeft w:val="0"/>
      <w:marRight w:val="0"/>
      <w:marTop w:val="0"/>
      <w:marBottom w:val="0"/>
      <w:divBdr>
        <w:top w:val="none" w:sz="0" w:space="0" w:color="auto"/>
        <w:left w:val="none" w:sz="0" w:space="0" w:color="auto"/>
        <w:bottom w:val="none" w:sz="0" w:space="0" w:color="auto"/>
        <w:right w:val="none" w:sz="0" w:space="0" w:color="auto"/>
      </w:divBdr>
    </w:div>
    <w:div w:id="58410273">
      <w:bodyDiv w:val="1"/>
      <w:marLeft w:val="0"/>
      <w:marRight w:val="0"/>
      <w:marTop w:val="0"/>
      <w:marBottom w:val="0"/>
      <w:divBdr>
        <w:top w:val="none" w:sz="0" w:space="0" w:color="auto"/>
        <w:left w:val="none" w:sz="0" w:space="0" w:color="auto"/>
        <w:bottom w:val="none" w:sz="0" w:space="0" w:color="auto"/>
        <w:right w:val="none" w:sz="0" w:space="0" w:color="auto"/>
      </w:divBdr>
    </w:div>
    <w:div w:id="84770210">
      <w:bodyDiv w:val="1"/>
      <w:marLeft w:val="0"/>
      <w:marRight w:val="0"/>
      <w:marTop w:val="0"/>
      <w:marBottom w:val="0"/>
      <w:divBdr>
        <w:top w:val="none" w:sz="0" w:space="0" w:color="auto"/>
        <w:left w:val="none" w:sz="0" w:space="0" w:color="auto"/>
        <w:bottom w:val="none" w:sz="0" w:space="0" w:color="auto"/>
        <w:right w:val="none" w:sz="0" w:space="0" w:color="auto"/>
      </w:divBdr>
    </w:div>
    <w:div w:id="124734992">
      <w:bodyDiv w:val="1"/>
      <w:marLeft w:val="0"/>
      <w:marRight w:val="0"/>
      <w:marTop w:val="0"/>
      <w:marBottom w:val="0"/>
      <w:divBdr>
        <w:top w:val="none" w:sz="0" w:space="0" w:color="auto"/>
        <w:left w:val="none" w:sz="0" w:space="0" w:color="auto"/>
        <w:bottom w:val="none" w:sz="0" w:space="0" w:color="auto"/>
        <w:right w:val="none" w:sz="0" w:space="0" w:color="auto"/>
      </w:divBdr>
    </w:div>
    <w:div w:id="175585615">
      <w:bodyDiv w:val="1"/>
      <w:marLeft w:val="0"/>
      <w:marRight w:val="0"/>
      <w:marTop w:val="0"/>
      <w:marBottom w:val="0"/>
      <w:divBdr>
        <w:top w:val="none" w:sz="0" w:space="0" w:color="auto"/>
        <w:left w:val="none" w:sz="0" w:space="0" w:color="auto"/>
        <w:bottom w:val="none" w:sz="0" w:space="0" w:color="auto"/>
        <w:right w:val="none" w:sz="0" w:space="0" w:color="auto"/>
      </w:divBdr>
    </w:div>
    <w:div w:id="229704719">
      <w:bodyDiv w:val="1"/>
      <w:marLeft w:val="0"/>
      <w:marRight w:val="0"/>
      <w:marTop w:val="0"/>
      <w:marBottom w:val="0"/>
      <w:divBdr>
        <w:top w:val="none" w:sz="0" w:space="0" w:color="auto"/>
        <w:left w:val="none" w:sz="0" w:space="0" w:color="auto"/>
        <w:bottom w:val="none" w:sz="0" w:space="0" w:color="auto"/>
        <w:right w:val="none" w:sz="0" w:space="0" w:color="auto"/>
      </w:divBdr>
    </w:div>
    <w:div w:id="295990813">
      <w:bodyDiv w:val="1"/>
      <w:marLeft w:val="0"/>
      <w:marRight w:val="0"/>
      <w:marTop w:val="0"/>
      <w:marBottom w:val="0"/>
      <w:divBdr>
        <w:top w:val="none" w:sz="0" w:space="0" w:color="auto"/>
        <w:left w:val="none" w:sz="0" w:space="0" w:color="auto"/>
        <w:bottom w:val="none" w:sz="0" w:space="0" w:color="auto"/>
        <w:right w:val="none" w:sz="0" w:space="0" w:color="auto"/>
      </w:divBdr>
    </w:div>
    <w:div w:id="350885215">
      <w:bodyDiv w:val="1"/>
      <w:marLeft w:val="0"/>
      <w:marRight w:val="0"/>
      <w:marTop w:val="0"/>
      <w:marBottom w:val="0"/>
      <w:divBdr>
        <w:top w:val="none" w:sz="0" w:space="0" w:color="auto"/>
        <w:left w:val="none" w:sz="0" w:space="0" w:color="auto"/>
        <w:bottom w:val="none" w:sz="0" w:space="0" w:color="auto"/>
        <w:right w:val="none" w:sz="0" w:space="0" w:color="auto"/>
      </w:divBdr>
    </w:div>
    <w:div w:id="361588890">
      <w:bodyDiv w:val="1"/>
      <w:marLeft w:val="0"/>
      <w:marRight w:val="0"/>
      <w:marTop w:val="0"/>
      <w:marBottom w:val="0"/>
      <w:divBdr>
        <w:top w:val="none" w:sz="0" w:space="0" w:color="auto"/>
        <w:left w:val="none" w:sz="0" w:space="0" w:color="auto"/>
        <w:bottom w:val="none" w:sz="0" w:space="0" w:color="auto"/>
        <w:right w:val="none" w:sz="0" w:space="0" w:color="auto"/>
      </w:divBdr>
    </w:div>
    <w:div w:id="458108417">
      <w:bodyDiv w:val="1"/>
      <w:marLeft w:val="0"/>
      <w:marRight w:val="0"/>
      <w:marTop w:val="0"/>
      <w:marBottom w:val="0"/>
      <w:divBdr>
        <w:top w:val="none" w:sz="0" w:space="0" w:color="auto"/>
        <w:left w:val="none" w:sz="0" w:space="0" w:color="auto"/>
        <w:bottom w:val="none" w:sz="0" w:space="0" w:color="auto"/>
        <w:right w:val="none" w:sz="0" w:space="0" w:color="auto"/>
      </w:divBdr>
    </w:div>
    <w:div w:id="466972250">
      <w:bodyDiv w:val="1"/>
      <w:marLeft w:val="0"/>
      <w:marRight w:val="0"/>
      <w:marTop w:val="0"/>
      <w:marBottom w:val="0"/>
      <w:divBdr>
        <w:top w:val="none" w:sz="0" w:space="0" w:color="auto"/>
        <w:left w:val="none" w:sz="0" w:space="0" w:color="auto"/>
        <w:bottom w:val="none" w:sz="0" w:space="0" w:color="auto"/>
        <w:right w:val="none" w:sz="0" w:space="0" w:color="auto"/>
      </w:divBdr>
    </w:div>
    <w:div w:id="487013147">
      <w:bodyDiv w:val="1"/>
      <w:marLeft w:val="0"/>
      <w:marRight w:val="0"/>
      <w:marTop w:val="0"/>
      <w:marBottom w:val="0"/>
      <w:divBdr>
        <w:top w:val="none" w:sz="0" w:space="0" w:color="auto"/>
        <w:left w:val="none" w:sz="0" w:space="0" w:color="auto"/>
        <w:bottom w:val="none" w:sz="0" w:space="0" w:color="auto"/>
        <w:right w:val="none" w:sz="0" w:space="0" w:color="auto"/>
      </w:divBdr>
    </w:div>
    <w:div w:id="576742670">
      <w:bodyDiv w:val="1"/>
      <w:marLeft w:val="0"/>
      <w:marRight w:val="0"/>
      <w:marTop w:val="0"/>
      <w:marBottom w:val="0"/>
      <w:divBdr>
        <w:top w:val="none" w:sz="0" w:space="0" w:color="auto"/>
        <w:left w:val="none" w:sz="0" w:space="0" w:color="auto"/>
        <w:bottom w:val="none" w:sz="0" w:space="0" w:color="auto"/>
        <w:right w:val="none" w:sz="0" w:space="0" w:color="auto"/>
      </w:divBdr>
    </w:div>
    <w:div w:id="692074079">
      <w:bodyDiv w:val="1"/>
      <w:marLeft w:val="0"/>
      <w:marRight w:val="0"/>
      <w:marTop w:val="0"/>
      <w:marBottom w:val="0"/>
      <w:divBdr>
        <w:top w:val="none" w:sz="0" w:space="0" w:color="auto"/>
        <w:left w:val="none" w:sz="0" w:space="0" w:color="auto"/>
        <w:bottom w:val="none" w:sz="0" w:space="0" w:color="auto"/>
        <w:right w:val="none" w:sz="0" w:space="0" w:color="auto"/>
      </w:divBdr>
    </w:div>
    <w:div w:id="711853543">
      <w:bodyDiv w:val="1"/>
      <w:marLeft w:val="0"/>
      <w:marRight w:val="0"/>
      <w:marTop w:val="0"/>
      <w:marBottom w:val="0"/>
      <w:divBdr>
        <w:top w:val="none" w:sz="0" w:space="0" w:color="auto"/>
        <w:left w:val="none" w:sz="0" w:space="0" w:color="auto"/>
        <w:bottom w:val="none" w:sz="0" w:space="0" w:color="auto"/>
        <w:right w:val="none" w:sz="0" w:space="0" w:color="auto"/>
      </w:divBdr>
    </w:div>
    <w:div w:id="754672114">
      <w:bodyDiv w:val="1"/>
      <w:marLeft w:val="0"/>
      <w:marRight w:val="0"/>
      <w:marTop w:val="0"/>
      <w:marBottom w:val="0"/>
      <w:divBdr>
        <w:top w:val="none" w:sz="0" w:space="0" w:color="auto"/>
        <w:left w:val="none" w:sz="0" w:space="0" w:color="auto"/>
        <w:bottom w:val="none" w:sz="0" w:space="0" w:color="auto"/>
        <w:right w:val="none" w:sz="0" w:space="0" w:color="auto"/>
      </w:divBdr>
    </w:div>
    <w:div w:id="833569093">
      <w:bodyDiv w:val="1"/>
      <w:marLeft w:val="0"/>
      <w:marRight w:val="0"/>
      <w:marTop w:val="0"/>
      <w:marBottom w:val="0"/>
      <w:divBdr>
        <w:top w:val="none" w:sz="0" w:space="0" w:color="auto"/>
        <w:left w:val="none" w:sz="0" w:space="0" w:color="auto"/>
        <w:bottom w:val="none" w:sz="0" w:space="0" w:color="auto"/>
        <w:right w:val="none" w:sz="0" w:space="0" w:color="auto"/>
      </w:divBdr>
    </w:div>
    <w:div w:id="837384523">
      <w:bodyDiv w:val="1"/>
      <w:marLeft w:val="0"/>
      <w:marRight w:val="0"/>
      <w:marTop w:val="0"/>
      <w:marBottom w:val="0"/>
      <w:divBdr>
        <w:top w:val="none" w:sz="0" w:space="0" w:color="auto"/>
        <w:left w:val="none" w:sz="0" w:space="0" w:color="auto"/>
        <w:bottom w:val="none" w:sz="0" w:space="0" w:color="auto"/>
        <w:right w:val="none" w:sz="0" w:space="0" w:color="auto"/>
      </w:divBdr>
    </w:div>
    <w:div w:id="839273687">
      <w:bodyDiv w:val="1"/>
      <w:marLeft w:val="0"/>
      <w:marRight w:val="0"/>
      <w:marTop w:val="0"/>
      <w:marBottom w:val="0"/>
      <w:divBdr>
        <w:top w:val="none" w:sz="0" w:space="0" w:color="auto"/>
        <w:left w:val="none" w:sz="0" w:space="0" w:color="auto"/>
        <w:bottom w:val="none" w:sz="0" w:space="0" w:color="auto"/>
        <w:right w:val="none" w:sz="0" w:space="0" w:color="auto"/>
      </w:divBdr>
    </w:div>
    <w:div w:id="896864330">
      <w:bodyDiv w:val="1"/>
      <w:marLeft w:val="0"/>
      <w:marRight w:val="0"/>
      <w:marTop w:val="0"/>
      <w:marBottom w:val="0"/>
      <w:divBdr>
        <w:top w:val="none" w:sz="0" w:space="0" w:color="auto"/>
        <w:left w:val="none" w:sz="0" w:space="0" w:color="auto"/>
        <w:bottom w:val="none" w:sz="0" w:space="0" w:color="auto"/>
        <w:right w:val="none" w:sz="0" w:space="0" w:color="auto"/>
      </w:divBdr>
    </w:div>
    <w:div w:id="956253829">
      <w:bodyDiv w:val="1"/>
      <w:marLeft w:val="0"/>
      <w:marRight w:val="0"/>
      <w:marTop w:val="0"/>
      <w:marBottom w:val="0"/>
      <w:divBdr>
        <w:top w:val="none" w:sz="0" w:space="0" w:color="auto"/>
        <w:left w:val="none" w:sz="0" w:space="0" w:color="auto"/>
        <w:bottom w:val="none" w:sz="0" w:space="0" w:color="auto"/>
        <w:right w:val="none" w:sz="0" w:space="0" w:color="auto"/>
      </w:divBdr>
    </w:div>
    <w:div w:id="1012100659">
      <w:bodyDiv w:val="1"/>
      <w:marLeft w:val="0"/>
      <w:marRight w:val="0"/>
      <w:marTop w:val="0"/>
      <w:marBottom w:val="0"/>
      <w:divBdr>
        <w:top w:val="none" w:sz="0" w:space="0" w:color="auto"/>
        <w:left w:val="none" w:sz="0" w:space="0" w:color="auto"/>
        <w:bottom w:val="none" w:sz="0" w:space="0" w:color="auto"/>
        <w:right w:val="none" w:sz="0" w:space="0" w:color="auto"/>
      </w:divBdr>
    </w:div>
    <w:div w:id="1029376148">
      <w:bodyDiv w:val="1"/>
      <w:marLeft w:val="0"/>
      <w:marRight w:val="0"/>
      <w:marTop w:val="0"/>
      <w:marBottom w:val="0"/>
      <w:divBdr>
        <w:top w:val="none" w:sz="0" w:space="0" w:color="auto"/>
        <w:left w:val="none" w:sz="0" w:space="0" w:color="auto"/>
        <w:bottom w:val="none" w:sz="0" w:space="0" w:color="auto"/>
        <w:right w:val="none" w:sz="0" w:space="0" w:color="auto"/>
      </w:divBdr>
    </w:div>
    <w:div w:id="1101027492">
      <w:bodyDiv w:val="1"/>
      <w:marLeft w:val="0"/>
      <w:marRight w:val="0"/>
      <w:marTop w:val="0"/>
      <w:marBottom w:val="0"/>
      <w:divBdr>
        <w:top w:val="none" w:sz="0" w:space="0" w:color="auto"/>
        <w:left w:val="none" w:sz="0" w:space="0" w:color="auto"/>
        <w:bottom w:val="none" w:sz="0" w:space="0" w:color="auto"/>
        <w:right w:val="none" w:sz="0" w:space="0" w:color="auto"/>
      </w:divBdr>
      <w:divsChild>
        <w:div w:id="584996428">
          <w:marLeft w:val="0"/>
          <w:marRight w:val="0"/>
          <w:marTop w:val="0"/>
          <w:marBottom w:val="0"/>
          <w:divBdr>
            <w:top w:val="none" w:sz="0" w:space="0" w:color="auto"/>
            <w:left w:val="none" w:sz="0" w:space="0" w:color="auto"/>
            <w:bottom w:val="none" w:sz="0" w:space="0" w:color="auto"/>
            <w:right w:val="none" w:sz="0" w:space="0" w:color="auto"/>
          </w:divBdr>
          <w:divsChild>
            <w:div w:id="1194879861">
              <w:marLeft w:val="0"/>
              <w:marRight w:val="0"/>
              <w:marTop w:val="0"/>
              <w:marBottom w:val="0"/>
              <w:divBdr>
                <w:top w:val="none" w:sz="0" w:space="0" w:color="auto"/>
                <w:left w:val="none" w:sz="0" w:space="0" w:color="auto"/>
                <w:bottom w:val="none" w:sz="0" w:space="0" w:color="auto"/>
                <w:right w:val="none" w:sz="0" w:space="0" w:color="auto"/>
              </w:divBdr>
            </w:div>
            <w:div w:id="479351546">
              <w:marLeft w:val="0"/>
              <w:marRight w:val="0"/>
              <w:marTop w:val="0"/>
              <w:marBottom w:val="0"/>
              <w:divBdr>
                <w:top w:val="none" w:sz="0" w:space="0" w:color="auto"/>
                <w:left w:val="none" w:sz="0" w:space="0" w:color="auto"/>
                <w:bottom w:val="none" w:sz="0" w:space="0" w:color="auto"/>
                <w:right w:val="none" w:sz="0" w:space="0" w:color="auto"/>
              </w:divBdr>
            </w:div>
            <w:div w:id="1335456698">
              <w:marLeft w:val="0"/>
              <w:marRight w:val="0"/>
              <w:marTop w:val="0"/>
              <w:marBottom w:val="0"/>
              <w:divBdr>
                <w:top w:val="none" w:sz="0" w:space="0" w:color="auto"/>
                <w:left w:val="none" w:sz="0" w:space="0" w:color="auto"/>
                <w:bottom w:val="none" w:sz="0" w:space="0" w:color="auto"/>
                <w:right w:val="none" w:sz="0" w:space="0" w:color="auto"/>
              </w:divBdr>
            </w:div>
            <w:div w:id="1610166244">
              <w:marLeft w:val="0"/>
              <w:marRight w:val="0"/>
              <w:marTop w:val="0"/>
              <w:marBottom w:val="0"/>
              <w:divBdr>
                <w:top w:val="none" w:sz="0" w:space="0" w:color="auto"/>
                <w:left w:val="none" w:sz="0" w:space="0" w:color="auto"/>
                <w:bottom w:val="none" w:sz="0" w:space="0" w:color="auto"/>
                <w:right w:val="none" w:sz="0" w:space="0" w:color="auto"/>
              </w:divBdr>
            </w:div>
            <w:div w:id="1531412359">
              <w:marLeft w:val="0"/>
              <w:marRight w:val="0"/>
              <w:marTop w:val="0"/>
              <w:marBottom w:val="0"/>
              <w:divBdr>
                <w:top w:val="none" w:sz="0" w:space="0" w:color="auto"/>
                <w:left w:val="none" w:sz="0" w:space="0" w:color="auto"/>
                <w:bottom w:val="none" w:sz="0" w:space="0" w:color="auto"/>
                <w:right w:val="none" w:sz="0" w:space="0" w:color="auto"/>
              </w:divBdr>
            </w:div>
            <w:div w:id="361248346">
              <w:marLeft w:val="0"/>
              <w:marRight w:val="0"/>
              <w:marTop w:val="0"/>
              <w:marBottom w:val="0"/>
              <w:divBdr>
                <w:top w:val="none" w:sz="0" w:space="0" w:color="auto"/>
                <w:left w:val="none" w:sz="0" w:space="0" w:color="auto"/>
                <w:bottom w:val="none" w:sz="0" w:space="0" w:color="auto"/>
                <w:right w:val="none" w:sz="0" w:space="0" w:color="auto"/>
              </w:divBdr>
            </w:div>
            <w:div w:id="980186270">
              <w:marLeft w:val="0"/>
              <w:marRight w:val="0"/>
              <w:marTop w:val="0"/>
              <w:marBottom w:val="0"/>
              <w:divBdr>
                <w:top w:val="none" w:sz="0" w:space="0" w:color="auto"/>
                <w:left w:val="none" w:sz="0" w:space="0" w:color="auto"/>
                <w:bottom w:val="none" w:sz="0" w:space="0" w:color="auto"/>
                <w:right w:val="none" w:sz="0" w:space="0" w:color="auto"/>
              </w:divBdr>
            </w:div>
            <w:div w:id="1901011460">
              <w:marLeft w:val="0"/>
              <w:marRight w:val="0"/>
              <w:marTop w:val="0"/>
              <w:marBottom w:val="0"/>
              <w:divBdr>
                <w:top w:val="none" w:sz="0" w:space="0" w:color="auto"/>
                <w:left w:val="none" w:sz="0" w:space="0" w:color="auto"/>
                <w:bottom w:val="none" w:sz="0" w:space="0" w:color="auto"/>
                <w:right w:val="none" w:sz="0" w:space="0" w:color="auto"/>
              </w:divBdr>
            </w:div>
            <w:div w:id="412625049">
              <w:marLeft w:val="0"/>
              <w:marRight w:val="0"/>
              <w:marTop w:val="0"/>
              <w:marBottom w:val="0"/>
              <w:divBdr>
                <w:top w:val="none" w:sz="0" w:space="0" w:color="auto"/>
                <w:left w:val="none" w:sz="0" w:space="0" w:color="auto"/>
                <w:bottom w:val="none" w:sz="0" w:space="0" w:color="auto"/>
                <w:right w:val="none" w:sz="0" w:space="0" w:color="auto"/>
              </w:divBdr>
            </w:div>
            <w:div w:id="100345505">
              <w:marLeft w:val="0"/>
              <w:marRight w:val="0"/>
              <w:marTop w:val="0"/>
              <w:marBottom w:val="0"/>
              <w:divBdr>
                <w:top w:val="none" w:sz="0" w:space="0" w:color="auto"/>
                <w:left w:val="none" w:sz="0" w:space="0" w:color="auto"/>
                <w:bottom w:val="none" w:sz="0" w:space="0" w:color="auto"/>
                <w:right w:val="none" w:sz="0" w:space="0" w:color="auto"/>
              </w:divBdr>
            </w:div>
            <w:div w:id="50421459">
              <w:marLeft w:val="0"/>
              <w:marRight w:val="0"/>
              <w:marTop w:val="0"/>
              <w:marBottom w:val="0"/>
              <w:divBdr>
                <w:top w:val="none" w:sz="0" w:space="0" w:color="auto"/>
                <w:left w:val="none" w:sz="0" w:space="0" w:color="auto"/>
                <w:bottom w:val="none" w:sz="0" w:space="0" w:color="auto"/>
                <w:right w:val="none" w:sz="0" w:space="0" w:color="auto"/>
              </w:divBdr>
            </w:div>
            <w:div w:id="1872380373">
              <w:marLeft w:val="0"/>
              <w:marRight w:val="0"/>
              <w:marTop w:val="0"/>
              <w:marBottom w:val="0"/>
              <w:divBdr>
                <w:top w:val="none" w:sz="0" w:space="0" w:color="auto"/>
                <w:left w:val="none" w:sz="0" w:space="0" w:color="auto"/>
                <w:bottom w:val="none" w:sz="0" w:space="0" w:color="auto"/>
                <w:right w:val="none" w:sz="0" w:space="0" w:color="auto"/>
              </w:divBdr>
            </w:div>
            <w:div w:id="774440413">
              <w:marLeft w:val="0"/>
              <w:marRight w:val="0"/>
              <w:marTop w:val="0"/>
              <w:marBottom w:val="0"/>
              <w:divBdr>
                <w:top w:val="none" w:sz="0" w:space="0" w:color="auto"/>
                <w:left w:val="none" w:sz="0" w:space="0" w:color="auto"/>
                <w:bottom w:val="none" w:sz="0" w:space="0" w:color="auto"/>
                <w:right w:val="none" w:sz="0" w:space="0" w:color="auto"/>
              </w:divBdr>
            </w:div>
            <w:div w:id="2055424231">
              <w:marLeft w:val="0"/>
              <w:marRight w:val="0"/>
              <w:marTop w:val="0"/>
              <w:marBottom w:val="0"/>
              <w:divBdr>
                <w:top w:val="none" w:sz="0" w:space="0" w:color="auto"/>
                <w:left w:val="none" w:sz="0" w:space="0" w:color="auto"/>
                <w:bottom w:val="none" w:sz="0" w:space="0" w:color="auto"/>
                <w:right w:val="none" w:sz="0" w:space="0" w:color="auto"/>
              </w:divBdr>
            </w:div>
            <w:div w:id="1465078859">
              <w:marLeft w:val="0"/>
              <w:marRight w:val="0"/>
              <w:marTop w:val="0"/>
              <w:marBottom w:val="0"/>
              <w:divBdr>
                <w:top w:val="none" w:sz="0" w:space="0" w:color="auto"/>
                <w:left w:val="none" w:sz="0" w:space="0" w:color="auto"/>
                <w:bottom w:val="none" w:sz="0" w:space="0" w:color="auto"/>
                <w:right w:val="none" w:sz="0" w:space="0" w:color="auto"/>
              </w:divBdr>
            </w:div>
            <w:div w:id="1884101325">
              <w:marLeft w:val="0"/>
              <w:marRight w:val="0"/>
              <w:marTop w:val="0"/>
              <w:marBottom w:val="0"/>
              <w:divBdr>
                <w:top w:val="none" w:sz="0" w:space="0" w:color="auto"/>
                <w:left w:val="none" w:sz="0" w:space="0" w:color="auto"/>
                <w:bottom w:val="none" w:sz="0" w:space="0" w:color="auto"/>
                <w:right w:val="none" w:sz="0" w:space="0" w:color="auto"/>
              </w:divBdr>
            </w:div>
            <w:div w:id="1102995262">
              <w:marLeft w:val="0"/>
              <w:marRight w:val="0"/>
              <w:marTop w:val="0"/>
              <w:marBottom w:val="0"/>
              <w:divBdr>
                <w:top w:val="none" w:sz="0" w:space="0" w:color="auto"/>
                <w:left w:val="none" w:sz="0" w:space="0" w:color="auto"/>
                <w:bottom w:val="none" w:sz="0" w:space="0" w:color="auto"/>
                <w:right w:val="none" w:sz="0" w:space="0" w:color="auto"/>
              </w:divBdr>
            </w:div>
            <w:div w:id="1946958026">
              <w:marLeft w:val="0"/>
              <w:marRight w:val="0"/>
              <w:marTop w:val="0"/>
              <w:marBottom w:val="0"/>
              <w:divBdr>
                <w:top w:val="none" w:sz="0" w:space="0" w:color="auto"/>
                <w:left w:val="none" w:sz="0" w:space="0" w:color="auto"/>
                <w:bottom w:val="none" w:sz="0" w:space="0" w:color="auto"/>
                <w:right w:val="none" w:sz="0" w:space="0" w:color="auto"/>
              </w:divBdr>
            </w:div>
            <w:div w:id="993724125">
              <w:marLeft w:val="0"/>
              <w:marRight w:val="0"/>
              <w:marTop w:val="0"/>
              <w:marBottom w:val="0"/>
              <w:divBdr>
                <w:top w:val="none" w:sz="0" w:space="0" w:color="auto"/>
                <w:left w:val="none" w:sz="0" w:space="0" w:color="auto"/>
                <w:bottom w:val="none" w:sz="0" w:space="0" w:color="auto"/>
                <w:right w:val="none" w:sz="0" w:space="0" w:color="auto"/>
              </w:divBdr>
            </w:div>
            <w:div w:id="1488132545">
              <w:marLeft w:val="0"/>
              <w:marRight w:val="0"/>
              <w:marTop w:val="0"/>
              <w:marBottom w:val="0"/>
              <w:divBdr>
                <w:top w:val="none" w:sz="0" w:space="0" w:color="auto"/>
                <w:left w:val="none" w:sz="0" w:space="0" w:color="auto"/>
                <w:bottom w:val="none" w:sz="0" w:space="0" w:color="auto"/>
                <w:right w:val="none" w:sz="0" w:space="0" w:color="auto"/>
              </w:divBdr>
            </w:div>
            <w:div w:id="371076540">
              <w:marLeft w:val="0"/>
              <w:marRight w:val="0"/>
              <w:marTop w:val="0"/>
              <w:marBottom w:val="0"/>
              <w:divBdr>
                <w:top w:val="none" w:sz="0" w:space="0" w:color="auto"/>
                <w:left w:val="none" w:sz="0" w:space="0" w:color="auto"/>
                <w:bottom w:val="none" w:sz="0" w:space="0" w:color="auto"/>
                <w:right w:val="none" w:sz="0" w:space="0" w:color="auto"/>
              </w:divBdr>
            </w:div>
            <w:div w:id="203905433">
              <w:marLeft w:val="0"/>
              <w:marRight w:val="0"/>
              <w:marTop w:val="0"/>
              <w:marBottom w:val="0"/>
              <w:divBdr>
                <w:top w:val="none" w:sz="0" w:space="0" w:color="auto"/>
                <w:left w:val="none" w:sz="0" w:space="0" w:color="auto"/>
                <w:bottom w:val="none" w:sz="0" w:space="0" w:color="auto"/>
                <w:right w:val="none" w:sz="0" w:space="0" w:color="auto"/>
              </w:divBdr>
            </w:div>
            <w:div w:id="1758555928">
              <w:marLeft w:val="0"/>
              <w:marRight w:val="0"/>
              <w:marTop w:val="0"/>
              <w:marBottom w:val="0"/>
              <w:divBdr>
                <w:top w:val="none" w:sz="0" w:space="0" w:color="auto"/>
                <w:left w:val="none" w:sz="0" w:space="0" w:color="auto"/>
                <w:bottom w:val="none" w:sz="0" w:space="0" w:color="auto"/>
                <w:right w:val="none" w:sz="0" w:space="0" w:color="auto"/>
              </w:divBdr>
            </w:div>
            <w:div w:id="96561274">
              <w:marLeft w:val="0"/>
              <w:marRight w:val="0"/>
              <w:marTop w:val="0"/>
              <w:marBottom w:val="0"/>
              <w:divBdr>
                <w:top w:val="none" w:sz="0" w:space="0" w:color="auto"/>
                <w:left w:val="none" w:sz="0" w:space="0" w:color="auto"/>
                <w:bottom w:val="none" w:sz="0" w:space="0" w:color="auto"/>
                <w:right w:val="none" w:sz="0" w:space="0" w:color="auto"/>
              </w:divBdr>
            </w:div>
            <w:div w:id="655572385">
              <w:marLeft w:val="0"/>
              <w:marRight w:val="0"/>
              <w:marTop w:val="0"/>
              <w:marBottom w:val="0"/>
              <w:divBdr>
                <w:top w:val="none" w:sz="0" w:space="0" w:color="auto"/>
                <w:left w:val="none" w:sz="0" w:space="0" w:color="auto"/>
                <w:bottom w:val="none" w:sz="0" w:space="0" w:color="auto"/>
                <w:right w:val="none" w:sz="0" w:space="0" w:color="auto"/>
              </w:divBdr>
            </w:div>
            <w:div w:id="1817067975">
              <w:marLeft w:val="0"/>
              <w:marRight w:val="0"/>
              <w:marTop w:val="0"/>
              <w:marBottom w:val="0"/>
              <w:divBdr>
                <w:top w:val="none" w:sz="0" w:space="0" w:color="auto"/>
                <w:left w:val="none" w:sz="0" w:space="0" w:color="auto"/>
                <w:bottom w:val="none" w:sz="0" w:space="0" w:color="auto"/>
                <w:right w:val="none" w:sz="0" w:space="0" w:color="auto"/>
              </w:divBdr>
            </w:div>
            <w:div w:id="65500509">
              <w:marLeft w:val="0"/>
              <w:marRight w:val="0"/>
              <w:marTop w:val="0"/>
              <w:marBottom w:val="0"/>
              <w:divBdr>
                <w:top w:val="none" w:sz="0" w:space="0" w:color="auto"/>
                <w:left w:val="none" w:sz="0" w:space="0" w:color="auto"/>
                <w:bottom w:val="none" w:sz="0" w:space="0" w:color="auto"/>
                <w:right w:val="none" w:sz="0" w:space="0" w:color="auto"/>
              </w:divBdr>
            </w:div>
            <w:div w:id="743451165">
              <w:marLeft w:val="0"/>
              <w:marRight w:val="0"/>
              <w:marTop w:val="0"/>
              <w:marBottom w:val="0"/>
              <w:divBdr>
                <w:top w:val="none" w:sz="0" w:space="0" w:color="auto"/>
                <w:left w:val="none" w:sz="0" w:space="0" w:color="auto"/>
                <w:bottom w:val="none" w:sz="0" w:space="0" w:color="auto"/>
                <w:right w:val="none" w:sz="0" w:space="0" w:color="auto"/>
              </w:divBdr>
            </w:div>
            <w:div w:id="1026567601">
              <w:marLeft w:val="0"/>
              <w:marRight w:val="0"/>
              <w:marTop w:val="0"/>
              <w:marBottom w:val="0"/>
              <w:divBdr>
                <w:top w:val="none" w:sz="0" w:space="0" w:color="auto"/>
                <w:left w:val="none" w:sz="0" w:space="0" w:color="auto"/>
                <w:bottom w:val="none" w:sz="0" w:space="0" w:color="auto"/>
                <w:right w:val="none" w:sz="0" w:space="0" w:color="auto"/>
              </w:divBdr>
            </w:div>
            <w:div w:id="2002662446">
              <w:marLeft w:val="0"/>
              <w:marRight w:val="0"/>
              <w:marTop w:val="0"/>
              <w:marBottom w:val="0"/>
              <w:divBdr>
                <w:top w:val="none" w:sz="0" w:space="0" w:color="auto"/>
                <w:left w:val="none" w:sz="0" w:space="0" w:color="auto"/>
                <w:bottom w:val="none" w:sz="0" w:space="0" w:color="auto"/>
                <w:right w:val="none" w:sz="0" w:space="0" w:color="auto"/>
              </w:divBdr>
            </w:div>
            <w:div w:id="1293903861">
              <w:marLeft w:val="0"/>
              <w:marRight w:val="0"/>
              <w:marTop w:val="0"/>
              <w:marBottom w:val="0"/>
              <w:divBdr>
                <w:top w:val="none" w:sz="0" w:space="0" w:color="auto"/>
                <w:left w:val="none" w:sz="0" w:space="0" w:color="auto"/>
                <w:bottom w:val="none" w:sz="0" w:space="0" w:color="auto"/>
                <w:right w:val="none" w:sz="0" w:space="0" w:color="auto"/>
              </w:divBdr>
            </w:div>
            <w:div w:id="1270821299">
              <w:marLeft w:val="0"/>
              <w:marRight w:val="0"/>
              <w:marTop w:val="0"/>
              <w:marBottom w:val="0"/>
              <w:divBdr>
                <w:top w:val="none" w:sz="0" w:space="0" w:color="auto"/>
                <w:left w:val="none" w:sz="0" w:space="0" w:color="auto"/>
                <w:bottom w:val="none" w:sz="0" w:space="0" w:color="auto"/>
                <w:right w:val="none" w:sz="0" w:space="0" w:color="auto"/>
              </w:divBdr>
            </w:div>
            <w:div w:id="1224871272">
              <w:marLeft w:val="0"/>
              <w:marRight w:val="0"/>
              <w:marTop w:val="0"/>
              <w:marBottom w:val="0"/>
              <w:divBdr>
                <w:top w:val="none" w:sz="0" w:space="0" w:color="auto"/>
                <w:left w:val="none" w:sz="0" w:space="0" w:color="auto"/>
                <w:bottom w:val="none" w:sz="0" w:space="0" w:color="auto"/>
                <w:right w:val="none" w:sz="0" w:space="0" w:color="auto"/>
              </w:divBdr>
            </w:div>
            <w:div w:id="16118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8305">
      <w:bodyDiv w:val="1"/>
      <w:marLeft w:val="0"/>
      <w:marRight w:val="0"/>
      <w:marTop w:val="0"/>
      <w:marBottom w:val="0"/>
      <w:divBdr>
        <w:top w:val="none" w:sz="0" w:space="0" w:color="auto"/>
        <w:left w:val="none" w:sz="0" w:space="0" w:color="auto"/>
        <w:bottom w:val="none" w:sz="0" w:space="0" w:color="auto"/>
        <w:right w:val="none" w:sz="0" w:space="0" w:color="auto"/>
      </w:divBdr>
    </w:div>
    <w:div w:id="1194153286">
      <w:bodyDiv w:val="1"/>
      <w:marLeft w:val="0"/>
      <w:marRight w:val="0"/>
      <w:marTop w:val="0"/>
      <w:marBottom w:val="0"/>
      <w:divBdr>
        <w:top w:val="none" w:sz="0" w:space="0" w:color="auto"/>
        <w:left w:val="none" w:sz="0" w:space="0" w:color="auto"/>
        <w:bottom w:val="none" w:sz="0" w:space="0" w:color="auto"/>
        <w:right w:val="none" w:sz="0" w:space="0" w:color="auto"/>
      </w:divBdr>
    </w:div>
    <w:div w:id="1261183093">
      <w:bodyDiv w:val="1"/>
      <w:marLeft w:val="0"/>
      <w:marRight w:val="0"/>
      <w:marTop w:val="0"/>
      <w:marBottom w:val="0"/>
      <w:divBdr>
        <w:top w:val="none" w:sz="0" w:space="0" w:color="auto"/>
        <w:left w:val="none" w:sz="0" w:space="0" w:color="auto"/>
        <w:bottom w:val="none" w:sz="0" w:space="0" w:color="auto"/>
        <w:right w:val="none" w:sz="0" w:space="0" w:color="auto"/>
      </w:divBdr>
    </w:div>
    <w:div w:id="1265066632">
      <w:bodyDiv w:val="1"/>
      <w:marLeft w:val="0"/>
      <w:marRight w:val="0"/>
      <w:marTop w:val="0"/>
      <w:marBottom w:val="0"/>
      <w:divBdr>
        <w:top w:val="none" w:sz="0" w:space="0" w:color="auto"/>
        <w:left w:val="none" w:sz="0" w:space="0" w:color="auto"/>
        <w:bottom w:val="none" w:sz="0" w:space="0" w:color="auto"/>
        <w:right w:val="none" w:sz="0" w:space="0" w:color="auto"/>
      </w:divBdr>
    </w:div>
    <w:div w:id="1310551309">
      <w:bodyDiv w:val="1"/>
      <w:marLeft w:val="0"/>
      <w:marRight w:val="0"/>
      <w:marTop w:val="0"/>
      <w:marBottom w:val="0"/>
      <w:divBdr>
        <w:top w:val="none" w:sz="0" w:space="0" w:color="auto"/>
        <w:left w:val="none" w:sz="0" w:space="0" w:color="auto"/>
        <w:bottom w:val="none" w:sz="0" w:space="0" w:color="auto"/>
        <w:right w:val="none" w:sz="0" w:space="0" w:color="auto"/>
      </w:divBdr>
    </w:div>
    <w:div w:id="1455708426">
      <w:bodyDiv w:val="1"/>
      <w:marLeft w:val="0"/>
      <w:marRight w:val="0"/>
      <w:marTop w:val="0"/>
      <w:marBottom w:val="0"/>
      <w:divBdr>
        <w:top w:val="none" w:sz="0" w:space="0" w:color="auto"/>
        <w:left w:val="none" w:sz="0" w:space="0" w:color="auto"/>
        <w:bottom w:val="none" w:sz="0" w:space="0" w:color="auto"/>
        <w:right w:val="none" w:sz="0" w:space="0" w:color="auto"/>
      </w:divBdr>
    </w:div>
    <w:div w:id="1536117186">
      <w:bodyDiv w:val="1"/>
      <w:marLeft w:val="0"/>
      <w:marRight w:val="0"/>
      <w:marTop w:val="0"/>
      <w:marBottom w:val="0"/>
      <w:divBdr>
        <w:top w:val="none" w:sz="0" w:space="0" w:color="auto"/>
        <w:left w:val="none" w:sz="0" w:space="0" w:color="auto"/>
        <w:bottom w:val="none" w:sz="0" w:space="0" w:color="auto"/>
        <w:right w:val="none" w:sz="0" w:space="0" w:color="auto"/>
      </w:divBdr>
    </w:div>
    <w:div w:id="1560242638">
      <w:bodyDiv w:val="1"/>
      <w:marLeft w:val="0"/>
      <w:marRight w:val="0"/>
      <w:marTop w:val="0"/>
      <w:marBottom w:val="0"/>
      <w:divBdr>
        <w:top w:val="none" w:sz="0" w:space="0" w:color="auto"/>
        <w:left w:val="none" w:sz="0" w:space="0" w:color="auto"/>
        <w:bottom w:val="none" w:sz="0" w:space="0" w:color="auto"/>
        <w:right w:val="none" w:sz="0" w:space="0" w:color="auto"/>
      </w:divBdr>
    </w:div>
    <w:div w:id="1636448919">
      <w:bodyDiv w:val="1"/>
      <w:marLeft w:val="0"/>
      <w:marRight w:val="0"/>
      <w:marTop w:val="0"/>
      <w:marBottom w:val="0"/>
      <w:divBdr>
        <w:top w:val="none" w:sz="0" w:space="0" w:color="auto"/>
        <w:left w:val="none" w:sz="0" w:space="0" w:color="auto"/>
        <w:bottom w:val="none" w:sz="0" w:space="0" w:color="auto"/>
        <w:right w:val="none" w:sz="0" w:space="0" w:color="auto"/>
      </w:divBdr>
    </w:div>
    <w:div w:id="1651012734">
      <w:bodyDiv w:val="1"/>
      <w:marLeft w:val="0"/>
      <w:marRight w:val="0"/>
      <w:marTop w:val="0"/>
      <w:marBottom w:val="0"/>
      <w:divBdr>
        <w:top w:val="none" w:sz="0" w:space="0" w:color="auto"/>
        <w:left w:val="none" w:sz="0" w:space="0" w:color="auto"/>
        <w:bottom w:val="none" w:sz="0" w:space="0" w:color="auto"/>
        <w:right w:val="none" w:sz="0" w:space="0" w:color="auto"/>
      </w:divBdr>
      <w:divsChild>
        <w:div w:id="1241334054">
          <w:marLeft w:val="0"/>
          <w:marRight w:val="0"/>
          <w:marTop w:val="0"/>
          <w:marBottom w:val="0"/>
          <w:divBdr>
            <w:top w:val="none" w:sz="0" w:space="0" w:color="auto"/>
            <w:left w:val="none" w:sz="0" w:space="0" w:color="auto"/>
            <w:bottom w:val="none" w:sz="0" w:space="0" w:color="auto"/>
            <w:right w:val="none" w:sz="0" w:space="0" w:color="auto"/>
          </w:divBdr>
          <w:divsChild>
            <w:div w:id="1149519098">
              <w:marLeft w:val="0"/>
              <w:marRight w:val="0"/>
              <w:marTop w:val="0"/>
              <w:marBottom w:val="0"/>
              <w:divBdr>
                <w:top w:val="none" w:sz="0" w:space="0" w:color="auto"/>
                <w:left w:val="none" w:sz="0" w:space="0" w:color="auto"/>
                <w:bottom w:val="none" w:sz="0" w:space="0" w:color="auto"/>
                <w:right w:val="none" w:sz="0" w:space="0" w:color="auto"/>
              </w:divBdr>
              <w:divsChild>
                <w:div w:id="289749621">
                  <w:marLeft w:val="0"/>
                  <w:marRight w:val="0"/>
                  <w:marTop w:val="0"/>
                  <w:marBottom w:val="0"/>
                  <w:divBdr>
                    <w:top w:val="none" w:sz="0" w:space="0" w:color="auto"/>
                    <w:left w:val="none" w:sz="0" w:space="0" w:color="auto"/>
                    <w:bottom w:val="none" w:sz="0" w:space="0" w:color="auto"/>
                    <w:right w:val="none" w:sz="0" w:space="0" w:color="auto"/>
                  </w:divBdr>
                  <w:divsChild>
                    <w:div w:id="1863352109">
                      <w:marLeft w:val="0"/>
                      <w:marRight w:val="0"/>
                      <w:marTop w:val="0"/>
                      <w:marBottom w:val="0"/>
                      <w:divBdr>
                        <w:top w:val="none" w:sz="0" w:space="0" w:color="auto"/>
                        <w:left w:val="none" w:sz="0" w:space="0" w:color="auto"/>
                        <w:bottom w:val="none" w:sz="0" w:space="0" w:color="auto"/>
                        <w:right w:val="none" w:sz="0" w:space="0" w:color="auto"/>
                      </w:divBdr>
                      <w:divsChild>
                        <w:div w:id="1726678463">
                          <w:marLeft w:val="0"/>
                          <w:marRight w:val="0"/>
                          <w:marTop w:val="0"/>
                          <w:marBottom w:val="0"/>
                          <w:divBdr>
                            <w:top w:val="none" w:sz="0" w:space="0" w:color="auto"/>
                            <w:left w:val="none" w:sz="0" w:space="0" w:color="auto"/>
                            <w:bottom w:val="none" w:sz="0" w:space="0" w:color="auto"/>
                            <w:right w:val="none" w:sz="0" w:space="0" w:color="auto"/>
                          </w:divBdr>
                          <w:divsChild>
                            <w:div w:id="143394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985374">
      <w:bodyDiv w:val="1"/>
      <w:marLeft w:val="0"/>
      <w:marRight w:val="0"/>
      <w:marTop w:val="0"/>
      <w:marBottom w:val="0"/>
      <w:divBdr>
        <w:top w:val="none" w:sz="0" w:space="0" w:color="auto"/>
        <w:left w:val="none" w:sz="0" w:space="0" w:color="auto"/>
        <w:bottom w:val="none" w:sz="0" w:space="0" w:color="auto"/>
        <w:right w:val="none" w:sz="0" w:space="0" w:color="auto"/>
      </w:divBdr>
      <w:divsChild>
        <w:div w:id="1858347109">
          <w:marLeft w:val="0"/>
          <w:marRight w:val="0"/>
          <w:marTop w:val="0"/>
          <w:marBottom w:val="0"/>
          <w:divBdr>
            <w:top w:val="none" w:sz="0" w:space="0" w:color="auto"/>
            <w:left w:val="none" w:sz="0" w:space="0" w:color="auto"/>
            <w:bottom w:val="none" w:sz="0" w:space="0" w:color="auto"/>
            <w:right w:val="none" w:sz="0" w:space="0" w:color="auto"/>
          </w:divBdr>
          <w:divsChild>
            <w:div w:id="2087220595">
              <w:marLeft w:val="0"/>
              <w:marRight w:val="0"/>
              <w:marTop w:val="0"/>
              <w:marBottom w:val="0"/>
              <w:divBdr>
                <w:top w:val="none" w:sz="0" w:space="0" w:color="auto"/>
                <w:left w:val="none" w:sz="0" w:space="0" w:color="auto"/>
                <w:bottom w:val="none" w:sz="0" w:space="0" w:color="auto"/>
                <w:right w:val="none" w:sz="0" w:space="0" w:color="auto"/>
              </w:divBdr>
              <w:divsChild>
                <w:div w:id="857431667">
                  <w:marLeft w:val="0"/>
                  <w:marRight w:val="0"/>
                  <w:marTop w:val="0"/>
                  <w:marBottom w:val="0"/>
                  <w:divBdr>
                    <w:top w:val="none" w:sz="0" w:space="0" w:color="auto"/>
                    <w:left w:val="none" w:sz="0" w:space="0" w:color="auto"/>
                    <w:bottom w:val="none" w:sz="0" w:space="0" w:color="auto"/>
                    <w:right w:val="none" w:sz="0" w:space="0" w:color="auto"/>
                  </w:divBdr>
                  <w:divsChild>
                    <w:div w:id="152456345">
                      <w:marLeft w:val="0"/>
                      <w:marRight w:val="0"/>
                      <w:marTop w:val="0"/>
                      <w:marBottom w:val="0"/>
                      <w:divBdr>
                        <w:top w:val="none" w:sz="0" w:space="0" w:color="auto"/>
                        <w:left w:val="none" w:sz="0" w:space="0" w:color="auto"/>
                        <w:bottom w:val="none" w:sz="0" w:space="0" w:color="auto"/>
                        <w:right w:val="none" w:sz="0" w:space="0" w:color="auto"/>
                      </w:divBdr>
                      <w:divsChild>
                        <w:div w:id="946737203">
                          <w:marLeft w:val="0"/>
                          <w:marRight w:val="0"/>
                          <w:marTop w:val="0"/>
                          <w:marBottom w:val="0"/>
                          <w:divBdr>
                            <w:top w:val="none" w:sz="0" w:space="0" w:color="auto"/>
                            <w:left w:val="none" w:sz="0" w:space="0" w:color="auto"/>
                            <w:bottom w:val="none" w:sz="0" w:space="0" w:color="auto"/>
                            <w:right w:val="none" w:sz="0" w:space="0" w:color="auto"/>
                          </w:divBdr>
                          <w:divsChild>
                            <w:div w:id="9779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105866">
      <w:bodyDiv w:val="1"/>
      <w:marLeft w:val="0"/>
      <w:marRight w:val="0"/>
      <w:marTop w:val="0"/>
      <w:marBottom w:val="0"/>
      <w:divBdr>
        <w:top w:val="none" w:sz="0" w:space="0" w:color="auto"/>
        <w:left w:val="none" w:sz="0" w:space="0" w:color="auto"/>
        <w:bottom w:val="none" w:sz="0" w:space="0" w:color="auto"/>
        <w:right w:val="none" w:sz="0" w:space="0" w:color="auto"/>
      </w:divBdr>
    </w:div>
    <w:div w:id="1744571669">
      <w:bodyDiv w:val="1"/>
      <w:marLeft w:val="0"/>
      <w:marRight w:val="0"/>
      <w:marTop w:val="0"/>
      <w:marBottom w:val="0"/>
      <w:divBdr>
        <w:top w:val="none" w:sz="0" w:space="0" w:color="auto"/>
        <w:left w:val="none" w:sz="0" w:space="0" w:color="auto"/>
        <w:bottom w:val="none" w:sz="0" w:space="0" w:color="auto"/>
        <w:right w:val="none" w:sz="0" w:space="0" w:color="auto"/>
      </w:divBdr>
    </w:div>
    <w:div w:id="1758283949">
      <w:bodyDiv w:val="1"/>
      <w:marLeft w:val="0"/>
      <w:marRight w:val="0"/>
      <w:marTop w:val="0"/>
      <w:marBottom w:val="0"/>
      <w:divBdr>
        <w:top w:val="none" w:sz="0" w:space="0" w:color="auto"/>
        <w:left w:val="none" w:sz="0" w:space="0" w:color="auto"/>
        <w:bottom w:val="none" w:sz="0" w:space="0" w:color="auto"/>
        <w:right w:val="none" w:sz="0" w:space="0" w:color="auto"/>
      </w:divBdr>
    </w:div>
    <w:div w:id="1761022208">
      <w:bodyDiv w:val="1"/>
      <w:marLeft w:val="0"/>
      <w:marRight w:val="0"/>
      <w:marTop w:val="0"/>
      <w:marBottom w:val="0"/>
      <w:divBdr>
        <w:top w:val="none" w:sz="0" w:space="0" w:color="auto"/>
        <w:left w:val="none" w:sz="0" w:space="0" w:color="auto"/>
        <w:bottom w:val="none" w:sz="0" w:space="0" w:color="auto"/>
        <w:right w:val="none" w:sz="0" w:space="0" w:color="auto"/>
      </w:divBdr>
    </w:div>
    <w:div w:id="1817602641">
      <w:bodyDiv w:val="1"/>
      <w:marLeft w:val="0"/>
      <w:marRight w:val="0"/>
      <w:marTop w:val="0"/>
      <w:marBottom w:val="0"/>
      <w:divBdr>
        <w:top w:val="none" w:sz="0" w:space="0" w:color="auto"/>
        <w:left w:val="none" w:sz="0" w:space="0" w:color="auto"/>
        <w:bottom w:val="none" w:sz="0" w:space="0" w:color="auto"/>
        <w:right w:val="none" w:sz="0" w:space="0" w:color="auto"/>
      </w:divBdr>
    </w:div>
    <w:div w:id="1856769724">
      <w:bodyDiv w:val="1"/>
      <w:marLeft w:val="0"/>
      <w:marRight w:val="0"/>
      <w:marTop w:val="0"/>
      <w:marBottom w:val="0"/>
      <w:divBdr>
        <w:top w:val="none" w:sz="0" w:space="0" w:color="auto"/>
        <w:left w:val="none" w:sz="0" w:space="0" w:color="auto"/>
        <w:bottom w:val="none" w:sz="0" w:space="0" w:color="auto"/>
        <w:right w:val="none" w:sz="0" w:space="0" w:color="auto"/>
      </w:divBdr>
    </w:div>
    <w:div w:id="1898659315">
      <w:bodyDiv w:val="1"/>
      <w:marLeft w:val="0"/>
      <w:marRight w:val="0"/>
      <w:marTop w:val="0"/>
      <w:marBottom w:val="0"/>
      <w:divBdr>
        <w:top w:val="none" w:sz="0" w:space="0" w:color="auto"/>
        <w:left w:val="none" w:sz="0" w:space="0" w:color="auto"/>
        <w:bottom w:val="none" w:sz="0" w:space="0" w:color="auto"/>
        <w:right w:val="none" w:sz="0" w:space="0" w:color="auto"/>
      </w:divBdr>
    </w:div>
    <w:div w:id="1929579482">
      <w:bodyDiv w:val="1"/>
      <w:marLeft w:val="0"/>
      <w:marRight w:val="0"/>
      <w:marTop w:val="0"/>
      <w:marBottom w:val="0"/>
      <w:divBdr>
        <w:top w:val="none" w:sz="0" w:space="0" w:color="auto"/>
        <w:left w:val="none" w:sz="0" w:space="0" w:color="auto"/>
        <w:bottom w:val="none" w:sz="0" w:space="0" w:color="auto"/>
        <w:right w:val="none" w:sz="0" w:space="0" w:color="auto"/>
      </w:divBdr>
    </w:div>
    <w:div w:id="1932929140">
      <w:bodyDiv w:val="1"/>
      <w:marLeft w:val="0"/>
      <w:marRight w:val="0"/>
      <w:marTop w:val="0"/>
      <w:marBottom w:val="0"/>
      <w:divBdr>
        <w:top w:val="none" w:sz="0" w:space="0" w:color="auto"/>
        <w:left w:val="none" w:sz="0" w:space="0" w:color="auto"/>
        <w:bottom w:val="none" w:sz="0" w:space="0" w:color="auto"/>
        <w:right w:val="none" w:sz="0" w:space="0" w:color="auto"/>
      </w:divBdr>
    </w:div>
    <w:div w:id="1988782702">
      <w:bodyDiv w:val="1"/>
      <w:marLeft w:val="0"/>
      <w:marRight w:val="0"/>
      <w:marTop w:val="0"/>
      <w:marBottom w:val="0"/>
      <w:divBdr>
        <w:top w:val="none" w:sz="0" w:space="0" w:color="auto"/>
        <w:left w:val="none" w:sz="0" w:space="0" w:color="auto"/>
        <w:bottom w:val="none" w:sz="0" w:space="0" w:color="auto"/>
        <w:right w:val="none" w:sz="0" w:space="0" w:color="auto"/>
      </w:divBdr>
      <w:divsChild>
        <w:div w:id="1257252229">
          <w:marLeft w:val="0"/>
          <w:marRight w:val="0"/>
          <w:marTop w:val="0"/>
          <w:marBottom w:val="0"/>
          <w:divBdr>
            <w:top w:val="none" w:sz="0" w:space="0" w:color="auto"/>
            <w:left w:val="none" w:sz="0" w:space="0" w:color="auto"/>
            <w:bottom w:val="none" w:sz="0" w:space="0" w:color="auto"/>
            <w:right w:val="none" w:sz="0" w:space="0" w:color="auto"/>
          </w:divBdr>
          <w:divsChild>
            <w:div w:id="466511771">
              <w:marLeft w:val="0"/>
              <w:marRight w:val="0"/>
              <w:marTop w:val="0"/>
              <w:marBottom w:val="0"/>
              <w:divBdr>
                <w:top w:val="none" w:sz="0" w:space="0" w:color="auto"/>
                <w:left w:val="none" w:sz="0" w:space="0" w:color="auto"/>
                <w:bottom w:val="none" w:sz="0" w:space="0" w:color="auto"/>
                <w:right w:val="none" w:sz="0" w:space="0" w:color="auto"/>
              </w:divBdr>
              <w:divsChild>
                <w:div w:id="1720205240">
                  <w:marLeft w:val="0"/>
                  <w:marRight w:val="0"/>
                  <w:marTop w:val="0"/>
                  <w:marBottom w:val="0"/>
                  <w:divBdr>
                    <w:top w:val="none" w:sz="0" w:space="0" w:color="auto"/>
                    <w:left w:val="none" w:sz="0" w:space="0" w:color="auto"/>
                    <w:bottom w:val="none" w:sz="0" w:space="0" w:color="auto"/>
                    <w:right w:val="none" w:sz="0" w:space="0" w:color="auto"/>
                  </w:divBdr>
                  <w:divsChild>
                    <w:div w:id="2136560859">
                      <w:marLeft w:val="0"/>
                      <w:marRight w:val="0"/>
                      <w:marTop w:val="0"/>
                      <w:marBottom w:val="0"/>
                      <w:divBdr>
                        <w:top w:val="none" w:sz="0" w:space="0" w:color="auto"/>
                        <w:left w:val="none" w:sz="0" w:space="0" w:color="auto"/>
                        <w:bottom w:val="none" w:sz="0" w:space="0" w:color="auto"/>
                        <w:right w:val="none" w:sz="0" w:space="0" w:color="auto"/>
                      </w:divBdr>
                      <w:divsChild>
                        <w:div w:id="657153457">
                          <w:marLeft w:val="0"/>
                          <w:marRight w:val="0"/>
                          <w:marTop w:val="0"/>
                          <w:marBottom w:val="0"/>
                          <w:divBdr>
                            <w:top w:val="none" w:sz="0" w:space="0" w:color="auto"/>
                            <w:left w:val="none" w:sz="0" w:space="0" w:color="auto"/>
                            <w:bottom w:val="none" w:sz="0" w:space="0" w:color="auto"/>
                            <w:right w:val="none" w:sz="0" w:space="0" w:color="auto"/>
                          </w:divBdr>
                          <w:divsChild>
                            <w:div w:id="19340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453386">
      <w:bodyDiv w:val="1"/>
      <w:marLeft w:val="0"/>
      <w:marRight w:val="0"/>
      <w:marTop w:val="0"/>
      <w:marBottom w:val="0"/>
      <w:divBdr>
        <w:top w:val="none" w:sz="0" w:space="0" w:color="auto"/>
        <w:left w:val="none" w:sz="0" w:space="0" w:color="auto"/>
        <w:bottom w:val="none" w:sz="0" w:space="0" w:color="auto"/>
        <w:right w:val="none" w:sz="0" w:space="0" w:color="auto"/>
      </w:divBdr>
      <w:divsChild>
        <w:div w:id="1483815599">
          <w:marLeft w:val="0"/>
          <w:marRight w:val="0"/>
          <w:marTop w:val="0"/>
          <w:marBottom w:val="0"/>
          <w:divBdr>
            <w:top w:val="none" w:sz="0" w:space="0" w:color="auto"/>
            <w:left w:val="none" w:sz="0" w:space="0" w:color="auto"/>
            <w:bottom w:val="none" w:sz="0" w:space="0" w:color="auto"/>
            <w:right w:val="none" w:sz="0" w:space="0" w:color="auto"/>
          </w:divBdr>
          <w:divsChild>
            <w:div w:id="1262953094">
              <w:marLeft w:val="0"/>
              <w:marRight w:val="0"/>
              <w:marTop w:val="0"/>
              <w:marBottom w:val="0"/>
              <w:divBdr>
                <w:top w:val="none" w:sz="0" w:space="0" w:color="auto"/>
                <w:left w:val="none" w:sz="0" w:space="0" w:color="auto"/>
                <w:bottom w:val="none" w:sz="0" w:space="0" w:color="auto"/>
                <w:right w:val="none" w:sz="0" w:space="0" w:color="auto"/>
              </w:divBdr>
            </w:div>
            <w:div w:id="1842234298">
              <w:marLeft w:val="0"/>
              <w:marRight w:val="0"/>
              <w:marTop w:val="0"/>
              <w:marBottom w:val="0"/>
              <w:divBdr>
                <w:top w:val="none" w:sz="0" w:space="0" w:color="auto"/>
                <w:left w:val="none" w:sz="0" w:space="0" w:color="auto"/>
                <w:bottom w:val="none" w:sz="0" w:space="0" w:color="auto"/>
                <w:right w:val="none" w:sz="0" w:space="0" w:color="auto"/>
              </w:divBdr>
            </w:div>
            <w:div w:id="1164053837">
              <w:marLeft w:val="0"/>
              <w:marRight w:val="0"/>
              <w:marTop w:val="0"/>
              <w:marBottom w:val="0"/>
              <w:divBdr>
                <w:top w:val="none" w:sz="0" w:space="0" w:color="auto"/>
                <w:left w:val="none" w:sz="0" w:space="0" w:color="auto"/>
                <w:bottom w:val="none" w:sz="0" w:space="0" w:color="auto"/>
                <w:right w:val="none" w:sz="0" w:space="0" w:color="auto"/>
              </w:divBdr>
            </w:div>
            <w:div w:id="1366637766">
              <w:marLeft w:val="0"/>
              <w:marRight w:val="0"/>
              <w:marTop w:val="0"/>
              <w:marBottom w:val="0"/>
              <w:divBdr>
                <w:top w:val="none" w:sz="0" w:space="0" w:color="auto"/>
                <w:left w:val="none" w:sz="0" w:space="0" w:color="auto"/>
                <w:bottom w:val="none" w:sz="0" w:space="0" w:color="auto"/>
                <w:right w:val="none" w:sz="0" w:space="0" w:color="auto"/>
              </w:divBdr>
            </w:div>
            <w:div w:id="93474800">
              <w:marLeft w:val="0"/>
              <w:marRight w:val="0"/>
              <w:marTop w:val="0"/>
              <w:marBottom w:val="0"/>
              <w:divBdr>
                <w:top w:val="none" w:sz="0" w:space="0" w:color="auto"/>
                <w:left w:val="none" w:sz="0" w:space="0" w:color="auto"/>
                <w:bottom w:val="none" w:sz="0" w:space="0" w:color="auto"/>
                <w:right w:val="none" w:sz="0" w:space="0" w:color="auto"/>
              </w:divBdr>
            </w:div>
            <w:div w:id="1210919882">
              <w:marLeft w:val="0"/>
              <w:marRight w:val="0"/>
              <w:marTop w:val="0"/>
              <w:marBottom w:val="0"/>
              <w:divBdr>
                <w:top w:val="none" w:sz="0" w:space="0" w:color="auto"/>
                <w:left w:val="none" w:sz="0" w:space="0" w:color="auto"/>
                <w:bottom w:val="none" w:sz="0" w:space="0" w:color="auto"/>
                <w:right w:val="none" w:sz="0" w:space="0" w:color="auto"/>
              </w:divBdr>
            </w:div>
            <w:div w:id="1981686857">
              <w:marLeft w:val="0"/>
              <w:marRight w:val="0"/>
              <w:marTop w:val="0"/>
              <w:marBottom w:val="0"/>
              <w:divBdr>
                <w:top w:val="none" w:sz="0" w:space="0" w:color="auto"/>
                <w:left w:val="none" w:sz="0" w:space="0" w:color="auto"/>
                <w:bottom w:val="none" w:sz="0" w:space="0" w:color="auto"/>
                <w:right w:val="none" w:sz="0" w:space="0" w:color="auto"/>
              </w:divBdr>
            </w:div>
            <w:div w:id="444010288">
              <w:marLeft w:val="0"/>
              <w:marRight w:val="0"/>
              <w:marTop w:val="0"/>
              <w:marBottom w:val="0"/>
              <w:divBdr>
                <w:top w:val="none" w:sz="0" w:space="0" w:color="auto"/>
                <w:left w:val="none" w:sz="0" w:space="0" w:color="auto"/>
                <w:bottom w:val="none" w:sz="0" w:space="0" w:color="auto"/>
                <w:right w:val="none" w:sz="0" w:space="0" w:color="auto"/>
              </w:divBdr>
            </w:div>
            <w:div w:id="1044790083">
              <w:marLeft w:val="0"/>
              <w:marRight w:val="0"/>
              <w:marTop w:val="0"/>
              <w:marBottom w:val="0"/>
              <w:divBdr>
                <w:top w:val="none" w:sz="0" w:space="0" w:color="auto"/>
                <w:left w:val="none" w:sz="0" w:space="0" w:color="auto"/>
                <w:bottom w:val="none" w:sz="0" w:space="0" w:color="auto"/>
                <w:right w:val="none" w:sz="0" w:space="0" w:color="auto"/>
              </w:divBdr>
            </w:div>
            <w:div w:id="568926033">
              <w:marLeft w:val="0"/>
              <w:marRight w:val="0"/>
              <w:marTop w:val="0"/>
              <w:marBottom w:val="0"/>
              <w:divBdr>
                <w:top w:val="none" w:sz="0" w:space="0" w:color="auto"/>
                <w:left w:val="none" w:sz="0" w:space="0" w:color="auto"/>
                <w:bottom w:val="none" w:sz="0" w:space="0" w:color="auto"/>
                <w:right w:val="none" w:sz="0" w:space="0" w:color="auto"/>
              </w:divBdr>
            </w:div>
            <w:div w:id="1950430428">
              <w:marLeft w:val="0"/>
              <w:marRight w:val="0"/>
              <w:marTop w:val="0"/>
              <w:marBottom w:val="0"/>
              <w:divBdr>
                <w:top w:val="none" w:sz="0" w:space="0" w:color="auto"/>
                <w:left w:val="none" w:sz="0" w:space="0" w:color="auto"/>
                <w:bottom w:val="none" w:sz="0" w:space="0" w:color="auto"/>
                <w:right w:val="none" w:sz="0" w:space="0" w:color="auto"/>
              </w:divBdr>
            </w:div>
            <w:div w:id="60100569">
              <w:marLeft w:val="0"/>
              <w:marRight w:val="0"/>
              <w:marTop w:val="0"/>
              <w:marBottom w:val="0"/>
              <w:divBdr>
                <w:top w:val="none" w:sz="0" w:space="0" w:color="auto"/>
                <w:left w:val="none" w:sz="0" w:space="0" w:color="auto"/>
                <w:bottom w:val="none" w:sz="0" w:space="0" w:color="auto"/>
                <w:right w:val="none" w:sz="0" w:space="0" w:color="auto"/>
              </w:divBdr>
            </w:div>
            <w:div w:id="1926914986">
              <w:marLeft w:val="0"/>
              <w:marRight w:val="0"/>
              <w:marTop w:val="0"/>
              <w:marBottom w:val="0"/>
              <w:divBdr>
                <w:top w:val="none" w:sz="0" w:space="0" w:color="auto"/>
                <w:left w:val="none" w:sz="0" w:space="0" w:color="auto"/>
                <w:bottom w:val="none" w:sz="0" w:space="0" w:color="auto"/>
                <w:right w:val="none" w:sz="0" w:space="0" w:color="auto"/>
              </w:divBdr>
            </w:div>
            <w:div w:id="655692145">
              <w:marLeft w:val="0"/>
              <w:marRight w:val="0"/>
              <w:marTop w:val="0"/>
              <w:marBottom w:val="0"/>
              <w:divBdr>
                <w:top w:val="none" w:sz="0" w:space="0" w:color="auto"/>
                <w:left w:val="none" w:sz="0" w:space="0" w:color="auto"/>
                <w:bottom w:val="none" w:sz="0" w:space="0" w:color="auto"/>
                <w:right w:val="none" w:sz="0" w:space="0" w:color="auto"/>
              </w:divBdr>
            </w:div>
            <w:div w:id="933826667">
              <w:marLeft w:val="0"/>
              <w:marRight w:val="0"/>
              <w:marTop w:val="0"/>
              <w:marBottom w:val="0"/>
              <w:divBdr>
                <w:top w:val="none" w:sz="0" w:space="0" w:color="auto"/>
                <w:left w:val="none" w:sz="0" w:space="0" w:color="auto"/>
                <w:bottom w:val="none" w:sz="0" w:space="0" w:color="auto"/>
                <w:right w:val="none" w:sz="0" w:space="0" w:color="auto"/>
              </w:divBdr>
            </w:div>
            <w:div w:id="1811048404">
              <w:marLeft w:val="0"/>
              <w:marRight w:val="0"/>
              <w:marTop w:val="0"/>
              <w:marBottom w:val="0"/>
              <w:divBdr>
                <w:top w:val="none" w:sz="0" w:space="0" w:color="auto"/>
                <w:left w:val="none" w:sz="0" w:space="0" w:color="auto"/>
                <w:bottom w:val="none" w:sz="0" w:space="0" w:color="auto"/>
                <w:right w:val="none" w:sz="0" w:space="0" w:color="auto"/>
              </w:divBdr>
            </w:div>
            <w:div w:id="1717462595">
              <w:marLeft w:val="0"/>
              <w:marRight w:val="0"/>
              <w:marTop w:val="0"/>
              <w:marBottom w:val="0"/>
              <w:divBdr>
                <w:top w:val="none" w:sz="0" w:space="0" w:color="auto"/>
                <w:left w:val="none" w:sz="0" w:space="0" w:color="auto"/>
                <w:bottom w:val="none" w:sz="0" w:space="0" w:color="auto"/>
                <w:right w:val="none" w:sz="0" w:space="0" w:color="auto"/>
              </w:divBdr>
            </w:div>
            <w:div w:id="781219997">
              <w:marLeft w:val="0"/>
              <w:marRight w:val="0"/>
              <w:marTop w:val="0"/>
              <w:marBottom w:val="0"/>
              <w:divBdr>
                <w:top w:val="none" w:sz="0" w:space="0" w:color="auto"/>
                <w:left w:val="none" w:sz="0" w:space="0" w:color="auto"/>
                <w:bottom w:val="none" w:sz="0" w:space="0" w:color="auto"/>
                <w:right w:val="none" w:sz="0" w:space="0" w:color="auto"/>
              </w:divBdr>
            </w:div>
            <w:div w:id="1506701239">
              <w:marLeft w:val="0"/>
              <w:marRight w:val="0"/>
              <w:marTop w:val="0"/>
              <w:marBottom w:val="0"/>
              <w:divBdr>
                <w:top w:val="none" w:sz="0" w:space="0" w:color="auto"/>
                <w:left w:val="none" w:sz="0" w:space="0" w:color="auto"/>
                <w:bottom w:val="none" w:sz="0" w:space="0" w:color="auto"/>
                <w:right w:val="none" w:sz="0" w:space="0" w:color="auto"/>
              </w:divBdr>
            </w:div>
            <w:div w:id="1875460727">
              <w:marLeft w:val="0"/>
              <w:marRight w:val="0"/>
              <w:marTop w:val="0"/>
              <w:marBottom w:val="0"/>
              <w:divBdr>
                <w:top w:val="none" w:sz="0" w:space="0" w:color="auto"/>
                <w:left w:val="none" w:sz="0" w:space="0" w:color="auto"/>
                <w:bottom w:val="none" w:sz="0" w:space="0" w:color="auto"/>
                <w:right w:val="none" w:sz="0" w:space="0" w:color="auto"/>
              </w:divBdr>
            </w:div>
            <w:div w:id="1587225099">
              <w:marLeft w:val="0"/>
              <w:marRight w:val="0"/>
              <w:marTop w:val="0"/>
              <w:marBottom w:val="0"/>
              <w:divBdr>
                <w:top w:val="none" w:sz="0" w:space="0" w:color="auto"/>
                <w:left w:val="none" w:sz="0" w:space="0" w:color="auto"/>
                <w:bottom w:val="none" w:sz="0" w:space="0" w:color="auto"/>
                <w:right w:val="none" w:sz="0" w:space="0" w:color="auto"/>
              </w:divBdr>
            </w:div>
            <w:div w:id="371659970">
              <w:marLeft w:val="0"/>
              <w:marRight w:val="0"/>
              <w:marTop w:val="0"/>
              <w:marBottom w:val="0"/>
              <w:divBdr>
                <w:top w:val="none" w:sz="0" w:space="0" w:color="auto"/>
                <w:left w:val="none" w:sz="0" w:space="0" w:color="auto"/>
                <w:bottom w:val="none" w:sz="0" w:space="0" w:color="auto"/>
                <w:right w:val="none" w:sz="0" w:space="0" w:color="auto"/>
              </w:divBdr>
            </w:div>
            <w:div w:id="1541741585">
              <w:marLeft w:val="0"/>
              <w:marRight w:val="0"/>
              <w:marTop w:val="0"/>
              <w:marBottom w:val="0"/>
              <w:divBdr>
                <w:top w:val="none" w:sz="0" w:space="0" w:color="auto"/>
                <w:left w:val="none" w:sz="0" w:space="0" w:color="auto"/>
                <w:bottom w:val="none" w:sz="0" w:space="0" w:color="auto"/>
                <w:right w:val="none" w:sz="0" w:space="0" w:color="auto"/>
              </w:divBdr>
            </w:div>
            <w:div w:id="1523780760">
              <w:marLeft w:val="0"/>
              <w:marRight w:val="0"/>
              <w:marTop w:val="0"/>
              <w:marBottom w:val="0"/>
              <w:divBdr>
                <w:top w:val="none" w:sz="0" w:space="0" w:color="auto"/>
                <w:left w:val="none" w:sz="0" w:space="0" w:color="auto"/>
                <w:bottom w:val="none" w:sz="0" w:space="0" w:color="auto"/>
                <w:right w:val="none" w:sz="0" w:space="0" w:color="auto"/>
              </w:divBdr>
            </w:div>
            <w:div w:id="608510957">
              <w:marLeft w:val="0"/>
              <w:marRight w:val="0"/>
              <w:marTop w:val="0"/>
              <w:marBottom w:val="0"/>
              <w:divBdr>
                <w:top w:val="none" w:sz="0" w:space="0" w:color="auto"/>
                <w:left w:val="none" w:sz="0" w:space="0" w:color="auto"/>
                <w:bottom w:val="none" w:sz="0" w:space="0" w:color="auto"/>
                <w:right w:val="none" w:sz="0" w:space="0" w:color="auto"/>
              </w:divBdr>
            </w:div>
            <w:div w:id="1121341069">
              <w:marLeft w:val="0"/>
              <w:marRight w:val="0"/>
              <w:marTop w:val="0"/>
              <w:marBottom w:val="0"/>
              <w:divBdr>
                <w:top w:val="none" w:sz="0" w:space="0" w:color="auto"/>
                <w:left w:val="none" w:sz="0" w:space="0" w:color="auto"/>
                <w:bottom w:val="none" w:sz="0" w:space="0" w:color="auto"/>
                <w:right w:val="none" w:sz="0" w:space="0" w:color="auto"/>
              </w:divBdr>
            </w:div>
            <w:div w:id="238952834">
              <w:marLeft w:val="0"/>
              <w:marRight w:val="0"/>
              <w:marTop w:val="0"/>
              <w:marBottom w:val="0"/>
              <w:divBdr>
                <w:top w:val="none" w:sz="0" w:space="0" w:color="auto"/>
                <w:left w:val="none" w:sz="0" w:space="0" w:color="auto"/>
                <w:bottom w:val="none" w:sz="0" w:space="0" w:color="auto"/>
                <w:right w:val="none" w:sz="0" w:space="0" w:color="auto"/>
              </w:divBdr>
            </w:div>
            <w:div w:id="87503579">
              <w:marLeft w:val="0"/>
              <w:marRight w:val="0"/>
              <w:marTop w:val="0"/>
              <w:marBottom w:val="0"/>
              <w:divBdr>
                <w:top w:val="none" w:sz="0" w:space="0" w:color="auto"/>
                <w:left w:val="none" w:sz="0" w:space="0" w:color="auto"/>
                <w:bottom w:val="none" w:sz="0" w:space="0" w:color="auto"/>
                <w:right w:val="none" w:sz="0" w:space="0" w:color="auto"/>
              </w:divBdr>
            </w:div>
            <w:div w:id="410852617">
              <w:marLeft w:val="0"/>
              <w:marRight w:val="0"/>
              <w:marTop w:val="0"/>
              <w:marBottom w:val="0"/>
              <w:divBdr>
                <w:top w:val="none" w:sz="0" w:space="0" w:color="auto"/>
                <w:left w:val="none" w:sz="0" w:space="0" w:color="auto"/>
                <w:bottom w:val="none" w:sz="0" w:space="0" w:color="auto"/>
                <w:right w:val="none" w:sz="0" w:space="0" w:color="auto"/>
              </w:divBdr>
            </w:div>
            <w:div w:id="1943830367">
              <w:marLeft w:val="0"/>
              <w:marRight w:val="0"/>
              <w:marTop w:val="0"/>
              <w:marBottom w:val="0"/>
              <w:divBdr>
                <w:top w:val="none" w:sz="0" w:space="0" w:color="auto"/>
                <w:left w:val="none" w:sz="0" w:space="0" w:color="auto"/>
                <w:bottom w:val="none" w:sz="0" w:space="0" w:color="auto"/>
                <w:right w:val="none" w:sz="0" w:space="0" w:color="auto"/>
              </w:divBdr>
            </w:div>
            <w:div w:id="2082556041">
              <w:marLeft w:val="0"/>
              <w:marRight w:val="0"/>
              <w:marTop w:val="0"/>
              <w:marBottom w:val="0"/>
              <w:divBdr>
                <w:top w:val="none" w:sz="0" w:space="0" w:color="auto"/>
                <w:left w:val="none" w:sz="0" w:space="0" w:color="auto"/>
                <w:bottom w:val="none" w:sz="0" w:space="0" w:color="auto"/>
                <w:right w:val="none" w:sz="0" w:space="0" w:color="auto"/>
              </w:divBdr>
            </w:div>
            <w:div w:id="1160081587">
              <w:marLeft w:val="0"/>
              <w:marRight w:val="0"/>
              <w:marTop w:val="0"/>
              <w:marBottom w:val="0"/>
              <w:divBdr>
                <w:top w:val="none" w:sz="0" w:space="0" w:color="auto"/>
                <w:left w:val="none" w:sz="0" w:space="0" w:color="auto"/>
                <w:bottom w:val="none" w:sz="0" w:space="0" w:color="auto"/>
                <w:right w:val="none" w:sz="0" w:space="0" w:color="auto"/>
              </w:divBdr>
            </w:div>
            <w:div w:id="768622437">
              <w:marLeft w:val="0"/>
              <w:marRight w:val="0"/>
              <w:marTop w:val="0"/>
              <w:marBottom w:val="0"/>
              <w:divBdr>
                <w:top w:val="none" w:sz="0" w:space="0" w:color="auto"/>
                <w:left w:val="none" w:sz="0" w:space="0" w:color="auto"/>
                <w:bottom w:val="none" w:sz="0" w:space="0" w:color="auto"/>
                <w:right w:val="none" w:sz="0" w:space="0" w:color="auto"/>
              </w:divBdr>
            </w:div>
            <w:div w:id="6292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4678">
      <w:bodyDiv w:val="1"/>
      <w:marLeft w:val="0"/>
      <w:marRight w:val="0"/>
      <w:marTop w:val="0"/>
      <w:marBottom w:val="0"/>
      <w:divBdr>
        <w:top w:val="none" w:sz="0" w:space="0" w:color="auto"/>
        <w:left w:val="none" w:sz="0" w:space="0" w:color="auto"/>
        <w:bottom w:val="none" w:sz="0" w:space="0" w:color="auto"/>
        <w:right w:val="none" w:sz="0" w:space="0" w:color="auto"/>
      </w:divBdr>
    </w:div>
    <w:div w:id="2013144262">
      <w:bodyDiv w:val="1"/>
      <w:marLeft w:val="0"/>
      <w:marRight w:val="0"/>
      <w:marTop w:val="0"/>
      <w:marBottom w:val="0"/>
      <w:divBdr>
        <w:top w:val="none" w:sz="0" w:space="0" w:color="auto"/>
        <w:left w:val="none" w:sz="0" w:space="0" w:color="auto"/>
        <w:bottom w:val="none" w:sz="0" w:space="0" w:color="auto"/>
        <w:right w:val="none" w:sz="0" w:space="0" w:color="auto"/>
      </w:divBdr>
    </w:div>
    <w:div w:id="2040279224">
      <w:bodyDiv w:val="1"/>
      <w:marLeft w:val="0"/>
      <w:marRight w:val="0"/>
      <w:marTop w:val="0"/>
      <w:marBottom w:val="0"/>
      <w:divBdr>
        <w:top w:val="none" w:sz="0" w:space="0" w:color="auto"/>
        <w:left w:val="none" w:sz="0" w:space="0" w:color="auto"/>
        <w:bottom w:val="none" w:sz="0" w:space="0" w:color="auto"/>
        <w:right w:val="none" w:sz="0" w:space="0" w:color="auto"/>
      </w:divBdr>
    </w:div>
    <w:div w:id="2140148333">
      <w:bodyDiv w:val="1"/>
      <w:marLeft w:val="0"/>
      <w:marRight w:val="0"/>
      <w:marTop w:val="0"/>
      <w:marBottom w:val="0"/>
      <w:divBdr>
        <w:top w:val="none" w:sz="0" w:space="0" w:color="auto"/>
        <w:left w:val="none" w:sz="0" w:space="0" w:color="auto"/>
        <w:bottom w:val="none" w:sz="0" w:space="0" w:color="auto"/>
        <w:right w:val="none" w:sz="0" w:space="0" w:color="auto"/>
      </w:divBdr>
      <w:divsChild>
        <w:div w:id="238293337">
          <w:marLeft w:val="0"/>
          <w:marRight w:val="0"/>
          <w:marTop w:val="0"/>
          <w:marBottom w:val="0"/>
          <w:divBdr>
            <w:top w:val="none" w:sz="0" w:space="0" w:color="auto"/>
            <w:left w:val="none" w:sz="0" w:space="0" w:color="auto"/>
            <w:bottom w:val="none" w:sz="0" w:space="0" w:color="auto"/>
            <w:right w:val="none" w:sz="0" w:space="0" w:color="auto"/>
          </w:divBdr>
          <w:divsChild>
            <w:div w:id="627443216">
              <w:marLeft w:val="0"/>
              <w:marRight w:val="0"/>
              <w:marTop w:val="0"/>
              <w:marBottom w:val="0"/>
              <w:divBdr>
                <w:top w:val="none" w:sz="0" w:space="0" w:color="auto"/>
                <w:left w:val="none" w:sz="0" w:space="0" w:color="auto"/>
                <w:bottom w:val="none" w:sz="0" w:space="0" w:color="auto"/>
                <w:right w:val="none" w:sz="0" w:space="0" w:color="auto"/>
              </w:divBdr>
              <w:divsChild>
                <w:div w:id="1239822974">
                  <w:marLeft w:val="0"/>
                  <w:marRight w:val="0"/>
                  <w:marTop w:val="0"/>
                  <w:marBottom w:val="0"/>
                  <w:divBdr>
                    <w:top w:val="none" w:sz="0" w:space="0" w:color="auto"/>
                    <w:left w:val="none" w:sz="0" w:space="0" w:color="auto"/>
                    <w:bottom w:val="none" w:sz="0" w:space="0" w:color="auto"/>
                    <w:right w:val="none" w:sz="0" w:space="0" w:color="auto"/>
                  </w:divBdr>
                  <w:divsChild>
                    <w:div w:id="2060784710">
                      <w:marLeft w:val="0"/>
                      <w:marRight w:val="0"/>
                      <w:marTop w:val="0"/>
                      <w:marBottom w:val="0"/>
                      <w:divBdr>
                        <w:top w:val="none" w:sz="0" w:space="0" w:color="auto"/>
                        <w:left w:val="none" w:sz="0" w:space="0" w:color="auto"/>
                        <w:bottom w:val="none" w:sz="0" w:space="0" w:color="auto"/>
                        <w:right w:val="none" w:sz="0" w:space="0" w:color="auto"/>
                      </w:divBdr>
                      <w:divsChild>
                        <w:div w:id="298922975">
                          <w:marLeft w:val="0"/>
                          <w:marRight w:val="0"/>
                          <w:marTop w:val="0"/>
                          <w:marBottom w:val="0"/>
                          <w:divBdr>
                            <w:top w:val="none" w:sz="0" w:space="0" w:color="auto"/>
                            <w:left w:val="none" w:sz="0" w:space="0" w:color="auto"/>
                            <w:bottom w:val="none" w:sz="0" w:space="0" w:color="auto"/>
                            <w:right w:val="none" w:sz="0" w:space="0" w:color="auto"/>
                          </w:divBdr>
                          <w:divsChild>
                            <w:div w:id="1276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hundap/pathfinding_algorithms_test_runner" TargetMode="External"/><Relationship Id="rId18" Type="http://schemas.openxmlformats.org/officeDocument/2006/relationships/image" Target="media/image10.png"/><Relationship Id="rId26" Type="http://schemas.openxmlformats.org/officeDocument/2006/relationships/hyperlink" Target="https://www.wikipedia.org/" TargetMode="External"/><Relationship Id="rId3" Type="http://schemas.openxmlformats.org/officeDocument/2006/relationships/settings" Target="settings.xml"/><Relationship Id="rId21" Type="http://schemas.openxmlformats.org/officeDocument/2006/relationships/hyperlink" Target="https://hes3.s3.amazonaws.com/media/uploads/fdec3c2.jpg" TargetMode="External"/><Relationship Id="rId7" Type="http://schemas.openxmlformats.org/officeDocument/2006/relationships/image" Target="media/image1.png"/><Relationship Id="rId12" Type="http://schemas.openxmlformats.org/officeDocument/2006/relationships/hyperlink" Target="https://github.com/hundap/pathfinding_algorithms_visualizer" TargetMode="External"/><Relationship Id="rId17" Type="http://schemas.openxmlformats.org/officeDocument/2006/relationships/image" Target="media/image9.png"/><Relationship Id="rId25" Type="http://schemas.openxmlformats.org/officeDocument/2006/relationships/hyperlink" Target="https://weblog.jamisbuck.org/2011/1/27/maze-generation-growing-tree-algorith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miro.medium.com/v2/resize:fit:720/format:webp/0*LSXBwjDHVA3csu7C.jpg" TargetMode="External"/><Relationship Id="rId29" Type="http://schemas.openxmlformats.org/officeDocument/2006/relationships/hyperlink" Target="https://books.goalkicker.com/AlgorithmsBoo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theory.stanford.edu/~amitp/GameProgramming/"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researchgate.net/publication/315969093/figure/fig7/AS:668320751685645@1536351492897/Left-Wall-Follower-solvable-maze-7.jpg" TargetMode="External"/><Relationship Id="rId28" Type="http://schemas.openxmlformats.org/officeDocument/2006/relationships/hyperlink" Target="https://go.dev/doc/" TargetMode="External"/><Relationship Id="rId10" Type="http://schemas.openxmlformats.org/officeDocument/2006/relationships/image" Target="media/image4.png"/><Relationship Id="rId19" Type="http://schemas.openxmlformats.org/officeDocument/2006/relationships/hyperlink" Target="https://miro.medium.com/v2/resize:fit:720/format:webp/0*3FMvRMEr3Sv6NkWt.jpe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www.interviewbit.com/blog/wp-content/uploads/2021/12/DFS-Algorithm-768x595.png" TargetMode="External"/><Relationship Id="rId27" Type="http://schemas.openxmlformats.org/officeDocument/2006/relationships/hyperlink" Target="https://legacy.reactjs.org/docs/getting-started.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S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MSM.dot</Template>
  <TotalTime>627</TotalTime>
  <Pages>6</Pages>
  <Words>3068</Words>
  <Characters>18602</Characters>
  <Application>Microsoft Office Word</Application>
  <DocSecurity>0</DocSecurity>
  <Lines>155</Lines>
  <Paragraphs>43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Instructions for Paper Preparation and Submission to ECCTD'01</vt:lpstr>
      <vt:lpstr>Instructions for Paper Preparation and Submission to ECCTD'01</vt:lpstr>
    </vt:vector>
  </TitlesOfParts>
  <Company>Helsinki University of technology</Company>
  <LinksUpToDate>false</LinksUpToDate>
  <CharactersWithSpaces>21627</CharactersWithSpaces>
  <SharedDoc>false</SharedDoc>
  <HLinks>
    <vt:vector size="6" baseType="variant">
      <vt:variant>
        <vt:i4>327715</vt:i4>
      </vt:variant>
      <vt:variant>
        <vt:i4>6</vt:i4>
      </vt:variant>
      <vt:variant>
        <vt:i4>0</vt:i4>
      </vt:variant>
      <vt:variant>
        <vt:i4>5</vt:i4>
      </vt:variant>
      <vt:variant>
        <vt:lpwstr>mailto:iztok.sorli@guest.arnes.si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Paper Preparation and Submission to ECCTD'01</dc:title>
  <dc:subject/>
  <dc:creator>Timo Veijola</dc:creator>
  <cp:keywords/>
  <dc:description/>
  <cp:lastModifiedBy>Lovro Hauptman (NEAKTIVNI)</cp:lastModifiedBy>
  <cp:revision>103</cp:revision>
  <cp:lastPrinted>2024-08-30T19:23:00Z</cp:lastPrinted>
  <dcterms:created xsi:type="dcterms:W3CDTF">2021-05-27T11:58:00Z</dcterms:created>
  <dcterms:modified xsi:type="dcterms:W3CDTF">2024-08-31T14:17:00Z</dcterms:modified>
</cp:coreProperties>
</file>